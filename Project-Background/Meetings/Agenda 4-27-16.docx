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08FAD" w14:textId="77777777" w:rsidR="00072D70" w:rsidRDefault="00DE1730" w:rsidP="00DE1730">
      <w:pPr>
        <w:pStyle w:val="Heading3"/>
      </w:pPr>
      <w:r>
        <w:t>AGENDA</w:t>
      </w:r>
      <w:bookmarkStart w:id="0" w:name="_GoBack"/>
      <w:bookmarkEnd w:id="0"/>
    </w:p>
    <w:p w14:paraId="604FC6E2" w14:textId="3E305860" w:rsidR="00DE1730" w:rsidRDefault="00741F4F" w:rsidP="00DE1730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Portland Housing Center Housing Affordability Tool</w:t>
      </w:r>
    </w:p>
    <w:p w14:paraId="4AAF327A" w14:textId="5FBB1D7C" w:rsidR="00741F4F" w:rsidRPr="00DE1730" w:rsidRDefault="00741F4F" w:rsidP="00DE1730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Prototype Check-in</w:t>
      </w:r>
    </w:p>
    <w:sdt>
      <w:sdtPr>
        <w:rPr>
          <w:rFonts w:ascii="Franklin Gothic Book" w:hAnsi="Franklin Gothic Book"/>
        </w:rPr>
        <w:id w:val="63719735"/>
        <w:placeholder>
          <w:docPart w:val="FD261BAF4C6F7B4AB9E0AF92EFA2F27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4-27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6F8DB479" w14:textId="0E1AC4C6" w:rsidR="00DE1730" w:rsidRPr="00DE1730" w:rsidRDefault="00741F4F" w:rsidP="00DE1730">
          <w:pPr>
            <w:spacing w:after="0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</w:rPr>
            <w:t>4/27/2016</w:t>
          </w:r>
        </w:p>
      </w:sdtContent>
    </w:sdt>
    <w:p w14:paraId="2A518723" w14:textId="5F206EC9" w:rsidR="00DE1730" w:rsidRPr="00DE1730" w:rsidRDefault="00741F4F" w:rsidP="00DE1730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3</w:t>
      </w:r>
      <w:r w:rsidR="00715EF5">
        <w:rPr>
          <w:rFonts w:ascii="Franklin Gothic Book" w:hAnsi="Franklin Gothic Book"/>
        </w:rPr>
        <w:t>:00</w:t>
      </w:r>
      <w:r>
        <w:rPr>
          <w:rFonts w:ascii="Franklin Gothic Book" w:hAnsi="Franklin Gothic Book"/>
        </w:rPr>
        <w:t>pm – 4</w:t>
      </w:r>
      <w:r w:rsidR="00715EF5">
        <w:rPr>
          <w:rFonts w:ascii="Franklin Gothic Book" w:hAnsi="Franklin Gothic Book"/>
        </w:rPr>
        <w:t>:00</w:t>
      </w:r>
      <w:r>
        <w:rPr>
          <w:rFonts w:ascii="Franklin Gothic Book" w:hAnsi="Franklin Gothic Book"/>
        </w:rPr>
        <w:t>p</w:t>
      </w:r>
      <w:r w:rsidR="00715EF5">
        <w:rPr>
          <w:rFonts w:ascii="Franklin Gothic Book" w:hAnsi="Franklin Gothic Book"/>
        </w:rPr>
        <w:t>m</w:t>
      </w:r>
    </w:p>
    <w:p w14:paraId="14BA02E3" w14:textId="77777777" w:rsidR="00DE1730" w:rsidRDefault="00DE1730" w:rsidP="00DE1730">
      <w:pPr>
        <w:spacing w:after="0"/>
        <w:rPr>
          <w:rFonts w:ascii="Franklin Gothic Book" w:hAnsi="Franklin Gothic Book"/>
        </w:rPr>
      </w:pPr>
    </w:p>
    <w:p w14:paraId="5BE7EC96" w14:textId="77777777" w:rsidR="0063318B" w:rsidRDefault="0063318B" w:rsidP="00DE1730">
      <w:pPr>
        <w:spacing w:after="0"/>
        <w:rPr>
          <w:rFonts w:ascii="Franklin Gothic Book" w:hAnsi="Franklin Gothic Book"/>
        </w:rPr>
      </w:pPr>
    </w:p>
    <w:p w14:paraId="6B6C0ED5" w14:textId="77777777" w:rsidR="0063318B" w:rsidRPr="00DE1730" w:rsidRDefault="0063318B" w:rsidP="00DE1730">
      <w:pPr>
        <w:spacing w:after="0"/>
        <w:rPr>
          <w:rFonts w:ascii="Franklin Gothic Book" w:hAnsi="Franklin Gothic Book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067"/>
        <w:gridCol w:w="7523"/>
      </w:tblGrid>
      <w:tr w:rsidR="0063318B" w:rsidRPr="00DE1730" w14:paraId="2E34A3BB" w14:textId="64F7893D" w:rsidTr="001C3722">
        <w:tc>
          <w:tcPr>
            <w:tcW w:w="2067" w:type="dxa"/>
          </w:tcPr>
          <w:p w14:paraId="3F0D88A5" w14:textId="1AB12BDC" w:rsidR="0063318B" w:rsidRPr="00DE1730" w:rsidRDefault="0063318B" w:rsidP="00715EF5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3:00pm – 3:15pm</w:t>
            </w:r>
          </w:p>
        </w:tc>
        <w:tc>
          <w:tcPr>
            <w:tcW w:w="7523" w:type="dxa"/>
          </w:tcPr>
          <w:p w14:paraId="574C6953" w14:textId="77777777" w:rsidR="0063318B" w:rsidRPr="00265DBF" w:rsidRDefault="0063318B" w:rsidP="00C61E7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Brief overview of project progress and explanation of map prototype</w:t>
            </w:r>
          </w:p>
          <w:p w14:paraId="0758D510" w14:textId="29717536" w:rsidR="0063318B" w:rsidRPr="00C61E71" w:rsidRDefault="0063318B" w:rsidP="00C61E7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Discuss any edits to current styles or functionality of maps</w:t>
            </w:r>
          </w:p>
        </w:tc>
      </w:tr>
      <w:tr w:rsidR="0063318B" w:rsidRPr="00DE1730" w14:paraId="02F1C9EE" w14:textId="75F26980" w:rsidTr="00326E7D">
        <w:tc>
          <w:tcPr>
            <w:tcW w:w="2067" w:type="dxa"/>
          </w:tcPr>
          <w:p w14:paraId="347A0F22" w14:textId="6AF4E5AE" w:rsidR="0063318B" w:rsidRPr="00DE1730" w:rsidRDefault="0063318B" w:rsidP="00715EF5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3:15pm – 3:45pm</w:t>
            </w:r>
          </w:p>
        </w:tc>
        <w:tc>
          <w:tcPr>
            <w:tcW w:w="7523" w:type="dxa"/>
          </w:tcPr>
          <w:p w14:paraId="6FC65785" w14:textId="72672B7F" w:rsidR="0063318B" w:rsidRPr="00C61E71" w:rsidRDefault="0063318B" w:rsidP="00C61E7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Review draft webpage layout including page title, description, assumptions, and styles</w:t>
            </w:r>
          </w:p>
        </w:tc>
      </w:tr>
      <w:tr w:rsidR="0063318B" w:rsidRPr="00DE1730" w14:paraId="65A694CC" w14:textId="27188B9E" w:rsidTr="00414A5F">
        <w:trPr>
          <w:trHeight w:val="685"/>
        </w:trPr>
        <w:tc>
          <w:tcPr>
            <w:tcW w:w="2067" w:type="dxa"/>
          </w:tcPr>
          <w:p w14:paraId="135505DD" w14:textId="5D810424" w:rsidR="0063318B" w:rsidRPr="00DE1730" w:rsidRDefault="0063318B" w:rsidP="007629E3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3:45pm – 4:00pm</w:t>
            </w:r>
          </w:p>
        </w:tc>
        <w:tc>
          <w:tcPr>
            <w:tcW w:w="7523" w:type="dxa"/>
          </w:tcPr>
          <w:p w14:paraId="73B10170" w14:textId="514B96E0" w:rsidR="0063318B" w:rsidRPr="00C61E71" w:rsidRDefault="0063318B" w:rsidP="00C61E7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Discuss web implementation and decide on a final timeline for implementation and deliverables</w:t>
            </w:r>
          </w:p>
        </w:tc>
      </w:tr>
    </w:tbl>
    <w:p w14:paraId="42A74467" w14:textId="77777777" w:rsidR="00DE1730" w:rsidRDefault="00DE1730" w:rsidP="00DE1730">
      <w:pPr>
        <w:rPr>
          <w:rFonts w:ascii="Franklin Gothic Book" w:hAnsi="Franklin Gothic Book"/>
        </w:rPr>
      </w:pPr>
    </w:p>
    <w:p w14:paraId="25F80BA5" w14:textId="77777777" w:rsidR="00DE1730" w:rsidRDefault="00DE1730" w:rsidP="00DE1730">
      <w:pPr>
        <w:rPr>
          <w:rFonts w:ascii="Franklin Gothic Book" w:hAnsi="Franklin Gothic Book"/>
        </w:rPr>
      </w:pPr>
    </w:p>
    <w:p w14:paraId="37E385D2" w14:textId="77777777" w:rsidR="00DE1730" w:rsidRDefault="00DE1730" w:rsidP="00DE1730">
      <w:pPr>
        <w:rPr>
          <w:rFonts w:ascii="Franklin Gothic Book" w:hAnsi="Franklin Gothic Book"/>
        </w:rPr>
      </w:pPr>
    </w:p>
    <w:p w14:paraId="2E918AB4" w14:textId="77777777" w:rsidR="00DE1730" w:rsidRDefault="00DE1730" w:rsidP="00DE1730">
      <w:pPr>
        <w:rPr>
          <w:rFonts w:ascii="Franklin Gothic Book" w:hAnsi="Franklin Gothic Book"/>
        </w:rPr>
      </w:pPr>
    </w:p>
    <w:p w14:paraId="2082E4D3" w14:textId="77777777" w:rsidR="00DE1730" w:rsidRDefault="00DE1730" w:rsidP="00DE1730">
      <w:pPr>
        <w:rPr>
          <w:rFonts w:ascii="Franklin Gothic Book" w:hAnsi="Franklin Gothic Book"/>
        </w:rPr>
      </w:pPr>
    </w:p>
    <w:p w14:paraId="5891266D" w14:textId="77777777" w:rsidR="00DE1730" w:rsidRDefault="00DE1730" w:rsidP="00DE1730">
      <w:pPr>
        <w:rPr>
          <w:rFonts w:ascii="Franklin Gothic Book" w:hAnsi="Franklin Gothic Book"/>
        </w:rPr>
      </w:pPr>
    </w:p>
    <w:p w14:paraId="537C1124" w14:textId="77777777" w:rsidR="00DE1730" w:rsidRDefault="00DE1730" w:rsidP="00DE1730">
      <w:pPr>
        <w:rPr>
          <w:rFonts w:ascii="Franklin Gothic Book" w:hAnsi="Franklin Gothic Book"/>
        </w:rPr>
      </w:pPr>
    </w:p>
    <w:p w14:paraId="59AA8158" w14:textId="77777777" w:rsidR="00DE1730" w:rsidRDefault="00DE1730" w:rsidP="00DE1730">
      <w:pPr>
        <w:rPr>
          <w:rFonts w:ascii="Franklin Gothic Book" w:hAnsi="Franklin Gothic Book"/>
        </w:rPr>
      </w:pPr>
    </w:p>
    <w:p w14:paraId="7D31030D" w14:textId="77777777" w:rsidR="00DE1730" w:rsidRDefault="00DE1730" w:rsidP="00DE1730"/>
    <w:sectPr w:rsidR="00DE1730" w:rsidSect="0047622B"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87E93" w14:textId="77777777" w:rsidR="00497016" w:rsidRDefault="00497016" w:rsidP="00B8023A">
      <w:r>
        <w:separator/>
      </w:r>
    </w:p>
  </w:endnote>
  <w:endnote w:type="continuationSeparator" w:id="0">
    <w:p w14:paraId="1728E84E" w14:textId="77777777" w:rsidR="00497016" w:rsidRDefault="00497016" w:rsidP="00B8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F141D" w14:textId="77777777" w:rsidR="00497016" w:rsidRDefault="00497016" w:rsidP="00B8023A">
      <w:r>
        <w:separator/>
      </w:r>
    </w:p>
  </w:footnote>
  <w:footnote w:type="continuationSeparator" w:id="0">
    <w:p w14:paraId="487571F5" w14:textId="77777777" w:rsidR="00497016" w:rsidRDefault="00497016" w:rsidP="00B802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EBBE8" w14:textId="77777777" w:rsidR="00497016" w:rsidRDefault="00497016" w:rsidP="0047622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351AAF5C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2893DAA"/>
    <w:multiLevelType w:val="multilevel"/>
    <w:tmpl w:val="0EB0C998"/>
    <w:numStyleLink w:val="ECO-List"/>
  </w:abstractNum>
  <w:abstractNum w:abstractNumId="2">
    <w:nsid w:val="63306980"/>
    <w:multiLevelType w:val="multilevel"/>
    <w:tmpl w:val="0EB0C998"/>
    <w:styleLink w:val="ECO-List"/>
    <w:lvl w:ilvl="0">
      <w:start w:val="1"/>
      <w:numFmt w:val="bullet"/>
      <w:pStyle w:val="List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pStyle w:val="ListBullet2"/>
      <w:lvlText w:val=""/>
      <w:lvlJc w:val="left"/>
      <w:pPr>
        <w:ind w:left="864" w:hanging="288"/>
      </w:pPr>
      <w:rPr>
        <w:rFonts w:ascii="Webdings" w:hAnsi="Webdings" w:hint="default"/>
        <w:sz w:val="16"/>
        <w:szCs w:val="16"/>
      </w:rPr>
    </w:lvl>
    <w:lvl w:ilvl="2">
      <w:start w:val="1"/>
      <w:numFmt w:val="bullet"/>
      <w:pStyle w:val="ListBullet3"/>
      <w:lvlText w:val=""/>
      <w:lvlJc w:val="left"/>
      <w:pPr>
        <w:ind w:left="1152" w:hanging="288"/>
      </w:pPr>
      <w:rPr>
        <w:rFonts w:ascii="Wingdings" w:hAnsi="Wingdings" w:hint="default"/>
        <w:sz w:val="16"/>
      </w:rPr>
    </w:lvl>
    <w:lvl w:ilvl="3">
      <w:start w:val="1"/>
      <w:numFmt w:val="bullet"/>
      <w:pStyle w:val="ListBullet4"/>
      <w:lvlText w:val="-"/>
      <w:lvlJc w:val="left"/>
      <w:pPr>
        <w:ind w:left="1440" w:hanging="288"/>
      </w:pPr>
      <w:rPr>
        <w:rFonts w:ascii="Helvetica" w:hAnsi="Helvetica" w:hint="default"/>
        <w:sz w:val="16"/>
        <w:szCs w:val="16"/>
      </w:rPr>
    </w:lvl>
    <w:lvl w:ilvl="4">
      <w:start w:val="1"/>
      <w:numFmt w:val="bullet"/>
      <w:pStyle w:val="ListBullet5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DE9323C"/>
    <w:multiLevelType w:val="hybridMultilevel"/>
    <w:tmpl w:val="E9DC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attachedTemplate r:id="rId1"/>
  <w:defaultTabStop w:val="36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F5"/>
    <w:rsid w:val="00004F46"/>
    <w:rsid w:val="000050BF"/>
    <w:rsid w:val="00014FC1"/>
    <w:rsid w:val="00060F7D"/>
    <w:rsid w:val="000634A8"/>
    <w:rsid w:val="00072D70"/>
    <w:rsid w:val="000A58D7"/>
    <w:rsid w:val="000B208A"/>
    <w:rsid w:val="000C1EB9"/>
    <w:rsid w:val="000D3DF7"/>
    <w:rsid w:val="000D4AD4"/>
    <w:rsid w:val="000E2762"/>
    <w:rsid w:val="00103418"/>
    <w:rsid w:val="0012366C"/>
    <w:rsid w:val="001307CB"/>
    <w:rsid w:val="00143FB6"/>
    <w:rsid w:val="00181570"/>
    <w:rsid w:val="00191848"/>
    <w:rsid w:val="001B0854"/>
    <w:rsid w:val="001C713B"/>
    <w:rsid w:val="001D6A7A"/>
    <w:rsid w:val="001E04D6"/>
    <w:rsid w:val="001E2590"/>
    <w:rsid w:val="001F2992"/>
    <w:rsid w:val="001F7A65"/>
    <w:rsid w:val="00215DC7"/>
    <w:rsid w:val="00221231"/>
    <w:rsid w:val="00225B7C"/>
    <w:rsid w:val="00231AFF"/>
    <w:rsid w:val="00234ADC"/>
    <w:rsid w:val="00265B04"/>
    <w:rsid w:val="00265DBF"/>
    <w:rsid w:val="00270CD1"/>
    <w:rsid w:val="002A56D0"/>
    <w:rsid w:val="002C1536"/>
    <w:rsid w:val="002E6087"/>
    <w:rsid w:val="002F7623"/>
    <w:rsid w:val="003279E9"/>
    <w:rsid w:val="00330FB1"/>
    <w:rsid w:val="00354375"/>
    <w:rsid w:val="0038702E"/>
    <w:rsid w:val="003B58A8"/>
    <w:rsid w:val="003C3179"/>
    <w:rsid w:val="003E5C33"/>
    <w:rsid w:val="003F49BE"/>
    <w:rsid w:val="004275F3"/>
    <w:rsid w:val="00432967"/>
    <w:rsid w:val="00432F56"/>
    <w:rsid w:val="004351F8"/>
    <w:rsid w:val="004451E6"/>
    <w:rsid w:val="0044596F"/>
    <w:rsid w:val="0045419A"/>
    <w:rsid w:val="0047622B"/>
    <w:rsid w:val="00481470"/>
    <w:rsid w:val="00495063"/>
    <w:rsid w:val="00497016"/>
    <w:rsid w:val="004A68F6"/>
    <w:rsid w:val="004B563A"/>
    <w:rsid w:val="004C4FF7"/>
    <w:rsid w:val="004D3A71"/>
    <w:rsid w:val="004D494C"/>
    <w:rsid w:val="005100F6"/>
    <w:rsid w:val="0053274F"/>
    <w:rsid w:val="00533D36"/>
    <w:rsid w:val="00560E1D"/>
    <w:rsid w:val="00570496"/>
    <w:rsid w:val="005842E1"/>
    <w:rsid w:val="0063318B"/>
    <w:rsid w:val="006429F3"/>
    <w:rsid w:val="00642B93"/>
    <w:rsid w:val="006A0BF7"/>
    <w:rsid w:val="006A2665"/>
    <w:rsid w:val="006A4A67"/>
    <w:rsid w:val="006A7307"/>
    <w:rsid w:val="006C680C"/>
    <w:rsid w:val="006D7547"/>
    <w:rsid w:val="006E1902"/>
    <w:rsid w:val="007065D0"/>
    <w:rsid w:val="0071224E"/>
    <w:rsid w:val="00715EF5"/>
    <w:rsid w:val="00741F4F"/>
    <w:rsid w:val="007538FB"/>
    <w:rsid w:val="007621E7"/>
    <w:rsid w:val="007629E3"/>
    <w:rsid w:val="007A582D"/>
    <w:rsid w:val="007C6980"/>
    <w:rsid w:val="007D14A3"/>
    <w:rsid w:val="007F02E2"/>
    <w:rsid w:val="00823D92"/>
    <w:rsid w:val="00833E58"/>
    <w:rsid w:val="00894C02"/>
    <w:rsid w:val="00895B60"/>
    <w:rsid w:val="008A60EC"/>
    <w:rsid w:val="008D6FFF"/>
    <w:rsid w:val="00914A21"/>
    <w:rsid w:val="00936D34"/>
    <w:rsid w:val="00943588"/>
    <w:rsid w:val="00957F08"/>
    <w:rsid w:val="00961F57"/>
    <w:rsid w:val="00964F34"/>
    <w:rsid w:val="00994663"/>
    <w:rsid w:val="009C7C69"/>
    <w:rsid w:val="00A25361"/>
    <w:rsid w:val="00A33DC0"/>
    <w:rsid w:val="00A4783F"/>
    <w:rsid w:val="00A54A72"/>
    <w:rsid w:val="00A61A05"/>
    <w:rsid w:val="00A63449"/>
    <w:rsid w:val="00A63AED"/>
    <w:rsid w:val="00AA1B02"/>
    <w:rsid w:val="00AF0F25"/>
    <w:rsid w:val="00B047E9"/>
    <w:rsid w:val="00B11880"/>
    <w:rsid w:val="00B2464D"/>
    <w:rsid w:val="00B62B27"/>
    <w:rsid w:val="00B8023A"/>
    <w:rsid w:val="00B94323"/>
    <w:rsid w:val="00BA1D87"/>
    <w:rsid w:val="00BA466D"/>
    <w:rsid w:val="00BB5592"/>
    <w:rsid w:val="00BB6236"/>
    <w:rsid w:val="00BD231F"/>
    <w:rsid w:val="00BF0ADD"/>
    <w:rsid w:val="00C01972"/>
    <w:rsid w:val="00C24D0C"/>
    <w:rsid w:val="00C2594E"/>
    <w:rsid w:val="00C5685C"/>
    <w:rsid w:val="00C61E71"/>
    <w:rsid w:val="00C63EC7"/>
    <w:rsid w:val="00C818A8"/>
    <w:rsid w:val="00C90849"/>
    <w:rsid w:val="00CE4B3D"/>
    <w:rsid w:val="00CF0097"/>
    <w:rsid w:val="00D241D1"/>
    <w:rsid w:val="00D26180"/>
    <w:rsid w:val="00D64E19"/>
    <w:rsid w:val="00D959CA"/>
    <w:rsid w:val="00DA0331"/>
    <w:rsid w:val="00DB5446"/>
    <w:rsid w:val="00DE1730"/>
    <w:rsid w:val="00DF6943"/>
    <w:rsid w:val="00E00520"/>
    <w:rsid w:val="00E553E8"/>
    <w:rsid w:val="00E6086D"/>
    <w:rsid w:val="00E65C34"/>
    <w:rsid w:val="00E84D52"/>
    <w:rsid w:val="00EA3697"/>
    <w:rsid w:val="00ED1E1A"/>
    <w:rsid w:val="00F10683"/>
    <w:rsid w:val="00F25C91"/>
    <w:rsid w:val="00F41768"/>
    <w:rsid w:val="00F43853"/>
    <w:rsid w:val="00F5210B"/>
    <w:rsid w:val="00F56FD5"/>
    <w:rsid w:val="00FB19DC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FED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4" w:qFormat="1"/>
    <w:lsdException w:name="caption" w:qFormat="1"/>
    <w:lsdException w:name="List Bullet" w:qFormat="1"/>
    <w:lsdException w:name="Emphasis" w:uiPriority="20" w:qFormat="1"/>
    <w:lsdException w:name="Table Grid" w:uiPriority="1"/>
    <w:lsdException w:name="Placeholder Text" w:uiPriority="99"/>
  </w:latentStyles>
  <w:style w:type="paragraph" w:default="1" w:styleId="Normal">
    <w:name w:val="Normal"/>
    <w:qFormat/>
    <w:rsid w:val="00181570"/>
    <w:pPr>
      <w:spacing w:after="240"/>
    </w:pPr>
    <w:rPr>
      <w:rFonts w:ascii="Palatino Linotype" w:eastAsia="Cambria" w:hAnsi="Palatino Linotype"/>
      <w:sz w:val="22"/>
      <w:szCs w:val="22"/>
    </w:rPr>
  </w:style>
  <w:style w:type="paragraph" w:styleId="Heading1">
    <w:name w:val="heading 1"/>
    <w:basedOn w:val="NormalSanSerifFont"/>
    <w:next w:val="Normal"/>
    <w:qFormat/>
    <w:rsid w:val="006A0BF7"/>
    <w:pPr>
      <w:keepNext/>
      <w:spacing w:before="240" w:after="120"/>
      <w:ind w:left="360" w:hanging="360"/>
      <w:outlineLvl w:val="0"/>
    </w:pPr>
    <w:rPr>
      <w:rFonts w:ascii="Franklin Gothic Medium" w:hAnsi="Franklin Gothic Medium"/>
      <w:bCs/>
      <w:color w:val="86091D"/>
      <w:sz w:val="32"/>
      <w:szCs w:val="32"/>
    </w:rPr>
  </w:style>
  <w:style w:type="paragraph" w:styleId="Heading2">
    <w:name w:val="heading 2"/>
    <w:basedOn w:val="Heading1"/>
    <w:next w:val="Normal"/>
    <w:qFormat/>
    <w:rsid w:val="00C5685C"/>
    <w:pPr>
      <w:numPr>
        <w:ilvl w:val="1"/>
      </w:numPr>
      <w:ind w:left="360" w:hanging="360"/>
      <w:outlineLvl w:val="1"/>
    </w:pPr>
    <w:rPr>
      <w:rFonts w:ascii="Franklin Gothic Book" w:hAnsi="Franklin Gothic Book"/>
      <w:sz w:val="28"/>
      <w:szCs w:val="28"/>
    </w:rPr>
  </w:style>
  <w:style w:type="paragraph" w:styleId="Heading3">
    <w:name w:val="heading 3"/>
    <w:basedOn w:val="Table-Caption"/>
    <w:next w:val="Normal"/>
    <w:qFormat/>
    <w:rsid w:val="001E04D6"/>
    <w:pPr>
      <w:spacing w:before="240" w:after="120"/>
      <w:outlineLvl w:val="2"/>
    </w:pPr>
    <w:rPr>
      <w:rFonts w:ascii="Franklin Gothic Medium" w:hAnsi="Franklin Gothic Medium"/>
      <w:color w:val="86091D"/>
      <w:sz w:val="24"/>
    </w:rPr>
  </w:style>
  <w:style w:type="paragraph" w:styleId="Heading4">
    <w:name w:val="heading 4"/>
    <w:basedOn w:val="Heading3"/>
    <w:next w:val="Normal"/>
    <w:link w:val="Heading4Char"/>
    <w:qFormat/>
    <w:rsid w:val="000B208A"/>
    <w:pPr>
      <w:ind w:left="270" w:hanging="270"/>
      <w:outlineLvl w:val="3"/>
    </w:pPr>
    <w:rPr>
      <w:rFonts w:ascii="Franklin Gothic Book" w:hAnsi="Franklin Gothic Book"/>
      <w:i/>
      <w:iCs/>
      <w:lang w:bidi="en-US"/>
    </w:rPr>
  </w:style>
  <w:style w:type="paragraph" w:styleId="Heading5">
    <w:name w:val="heading 5"/>
    <w:basedOn w:val="Heading4"/>
    <w:next w:val="Normal"/>
    <w:rsid w:val="008D6FFF"/>
    <w:pPr>
      <w:spacing w:before="120" w:after="0"/>
      <w:ind w:left="990"/>
      <w:outlineLvl w:val="4"/>
    </w:pPr>
    <w:rPr>
      <w:rFonts w:ascii="Franklin Gothic Medium" w:eastAsia="Cambria" w:hAnsi="Franklin Gothic Medium"/>
      <w:i w:val="0"/>
      <w:iCs w:val="0"/>
      <w:caps/>
      <w:sz w:val="26"/>
      <w:szCs w:val="26"/>
      <w:lang w:bidi="ar-SA"/>
    </w:rPr>
  </w:style>
  <w:style w:type="paragraph" w:styleId="Heading6">
    <w:name w:val="heading 6"/>
    <w:basedOn w:val="Heading5"/>
    <w:next w:val="Normal"/>
    <w:rsid w:val="008D6FFF"/>
    <w:pPr>
      <w:ind w:left="1170"/>
      <w:outlineLvl w:val="5"/>
    </w:pPr>
    <w:rPr>
      <w:bCs/>
      <w:sz w:val="22"/>
      <w:szCs w:val="22"/>
    </w:rPr>
  </w:style>
  <w:style w:type="paragraph" w:styleId="Heading7">
    <w:name w:val="heading 7"/>
    <w:basedOn w:val="Heading5"/>
    <w:next w:val="Normal"/>
    <w:rsid w:val="008D6FFF"/>
    <w:pPr>
      <w:ind w:left="1260"/>
      <w:outlineLvl w:val="6"/>
    </w:pPr>
    <w:rPr>
      <w:b/>
      <w:smallCaps/>
      <w:sz w:val="20"/>
      <w:szCs w:val="20"/>
    </w:rPr>
  </w:style>
  <w:style w:type="paragraph" w:styleId="Heading8">
    <w:name w:val="heading 8"/>
    <w:basedOn w:val="Heading5"/>
    <w:next w:val="Normal"/>
    <w:rsid w:val="008D6FFF"/>
    <w:pPr>
      <w:ind w:left="1350"/>
      <w:outlineLvl w:val="7"/>
    </w:pPr>
    <w:rPr>
      <w:rFonts w:ascii="Franklin Gothic Book" w:hAnsi="Franklin Gothic Book"/>
      <w:b/>
      <w:smallCaps/>
      <w:sz w:val="20"/>
      <w:szCs w:val="20"/>
    </w:rPr>
  </w:style>
  <w:style w:type="paragraph" w:styleId="Heading9">
    <w:name w:val="heading 9"/>
    <w:basedOn w:val="Heading5"/>
    <w:next w:val="Normal"/>
    <w:rsid w:val="008D6FFF"/>
    <w:pPr>
      <w:ind w:left="1440"/>
      <w:outlineLvl w:val="8"/>
    </w:pPr>
    <w:rPr>
      <w:rFonts w:ascii="Franklin Gothic Book" w:hAnsi="Franklin Gothic Book"/>
      <w:b/>
      <w:i/>
      <w:iCs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anSerifFont">
    <w:name w:val="Normal San Serif Font"/>
    <w:rsid w:val="00F160AC"/>
    <w:rPr>
      <w:rFonts w:ascii="Arial" w:eastAsia="Cambria" w:hAnsi="Arial"/>
      <w:sz w:val="24"/>
      <w:szCs w:val="24"/>
    </w:rPr>
  </w:style>
  <w:style w:type="paragraph" w:styleId="Footer">
    <w:name w:val="footer"/>
    <w:basedOn w:val="NormalSanSerifFont"/>
    <w:rsid w:val="00F160AC"/>
    <w:pPr>
      <w:pBdr>
        <w:top w:val="single" w:sz="6" w:space="1" w:color="auto"/>
      </w:pBdr>
      <w:tabs>
        <w:tab w:val="center" w:pos="5040"/>
        <w:tab w:val="right" w:pos="10080"/>
      </w:tabs>
    </w:pPr>
  </w:style>
  <w:style w:type="paragraph" w:customStyle="1" w:styleId="footereven">
    <w:name w:val="footer even"/>
    <w:basedOn w:val="Normal"/>
    <w:rsid w:val="006A0BF7"/>
    <w:pPr>
      <w:tabs>
        <w:tab w:val="right" w:pos="9360"/>
      </w:tabs>
      <w:spacing w:after="0"/>
      <w:jc w:val="both"/>
    </w:pPr>
    <w:rPr>
      <w:rFonts w:ascii="Franklin Gothic Book" w:hAnsi="Franklin Gothic Book"/>
      <w:szCs w:val="20"/>
    </w:rPr>
  </w:style>
  <w:style w:type="paragraph" w:customStyle="1" w:styleId="tabletextcell">
    <w:name w:val="table text cell"/>
    <w:basedOn w:val="NormalSanSerifFont"/>
    <w:rsid w:val="00F160AC"/>
    <w:pPr>
      <w:keepNext/>
      <w:spacing w:before="60" w:after="60"/>
    </w:pPr>
  </w:style>
  <w:style w:type="paragraph" w:customStyle="1" w:styleId="tablecolumnhead">
    <w:name w:val="table column head"/>
    <w:basedOn w:val="TableHeaderText"/>
    <w:rsid w:val="00FB19DC"/>
  </w:style>
  <w:style w:type="paragraph" w:customStyle="1" w:styleId="tablenotes">
    <w:name w:val="table notes"/>
    <w:basedOn w:val="tabletextcell"/>
    <w:rsid w:val="00F160AC"/>
    <w:rPr>
      <w:sz w:val="16"/>
    </w:rPr>
  </w:style>
  <w:style w:type="paragraph" w:customStyle="1" w:styleId="tablenumbercell">
    <w:name w:val="table number cell"/>
    <w:basedOn w:val="tabletextcell"/>
    <w:rsid w:val="00F160AC"/>
    <w:pPr>
      <w:ind w:right="72"/>
      <w:jc w:val="right"/>
    </w:pPr>
  </w:style>
  <w:style w:type="paragraph" w:customStyle="1" w:styleId="tablerowhead">
    <w:name w:val="table row head"/>
    <w:basedOn w:val="tabletextcell"/>
    <w:rsid w:val="00F160AC"/>
  </w:style>
  <w:style w:type="paragraph" w:customStyle="1" w:styleId="tablesmallnumbercell">
    <w:name w:val="table small number cell"/>
    <w:basedOn w:val="tablenumbercell"/>
    <w:rsid w:val="00F160AC"/>
    <w:rPr>
      <w:sz w:val="16"/>
    </w:rPr>
  </w:style>
  <w:style w:type="paragraph" w:customStyle="1" w:styleId="tablesmalltextcell">
    <w:name w:val="table small text cell"/>
    <w:basedOn w:val="tabletextcell"/>
    <w:rsid w:val="00F160AC"/>
    <w:rPr>
      <w:sz w:val="16"/>
    </w:rPr>
  </w:style>
  <w:style w:type="paragraph" w:customStyle="1" w:styleId="tablesource">
    <w:name w:val="table source"/>
    <w:basedOn w:val="tabletextcell"/>
    <w:rsid w:val="00EF3DC8"/>
    <w:pPr>
      <w:keepNext w:val="0"/>
      <w:spacing w:after="240"/>
    </w:pPr>
    <w:rPr>
      <w:sz w:val="16"/>
    </w:rPr>
  </w:style>
  <w:style w:type="paragraph" w:customStyle="1" w:styleId="tabletitle">
    <w:name w:val="table title"/>
    <w:basedOn w:val="TableHeaderText"/>
    <w:qFormat/>
    <w:rsid w:val="00FC0C69"/>
    <w:pPr>
      <w:spacing w:after="120"/>
      <w:ind w:left="0" w:firstLine="0"/>
    </w:pPr>
    <w:rPr>
      <w:sz w:val="22"/>
      <w:szCs w:val="22"/>
    </w:rPr>
  </w:style>
  <w:style w:type="character" w:styleId="FootnoteReference">
    <w:name w:val="footnote reference"/>
    <w:rsid w:val="00F160AC"/>
    <w:rPr>
      <w:vertAlign w:val="superscript"/>
    </w:rPr>
  </w:style>
  <w:style w:type="paragraph" w:styleId="FootnoteText">
    <w:name w:val="footnote text"/>
    <w:basedOn w:val="Normal"/>
    <w:rsid w:val="00F160AC"/>
    <w:pPr>
      <w:spacing w:after="180"/>
    </w:pPr>
    <w:rPr>
      <w:sz w:val="18"/>
    </w:rPr>
  </w:style>
  <w:style w:type="paragraph" w:customStyle="1" w:styleId="HangingIndent">
    <w:name w:val="Hanging Indent"/>
    <w:basedOn w:val="Normal"/>
    <w:rsid w:val="00F160AC"/>
    <w:pPr>
      <w:ind w:left="720" w:hanging="360"/>
    </w:pPr>
  </w:style>
  <w:style w:type="paragraph" w:customStyle="1" w:styleId="footerodd">
    <w:name w:val="footer odd"/>
    <w:basedOn w:val="footereven"/>
    <w:rsid w:val="006A0BF7"/>
  </w:style>
  <w:style w:type="paragraph" w:customStyle="1" w:styleId="Bullet">
    <w:name w:val="Bullet"/>
    <w:basedOn w:val="Normal"/>
    <w:rsid w:val="00BB5592"/>
    <w:pPr>
      <w:numPr>
        <w:numId w:val="1"/>
      </w:numPr>
      <w:tabs>
        <w:tab w:val="clear" w:pos="720"/>
        <w:tab w:val="num" w:pos="360"/>
      </w:tabs>
      <w:ind w:left="360" w:hanging="180"/>
    </w:pPr>
  </w:style>
  <w:style w:type="paragraph" w:customStyle="1" w:styleId="sidebar">
    <w:name w:val="sidebar"/>
    <w:rsid w:val="000634A8"/>
    <w:pPr>
      <w:framePr w:w="1800" w:hSpace="180" w:vSpace="180" w:wrap="auto" w:vAnchor="page" w:hAnchor="page" w:x="1081"/>
      <w:pBdr>
        <w:top w:val="double" w:sz="6" w:space="0" w:color="auto"/>
        <w:bottom w:val="single" w:sz="6" w:space="0" w:color="auto"/>
      </w:pBdr>
    </w:pPr>
    <w:rPr>
      <w:rFonts w:ascii="Franklin Gothic Book" w:hAnsi="Franklin Gothic Book"/>
      <w:sz w:val="18"/>
      <w:szCs w:val="24"/>
    </w:rPr>
  </w:style>
  <w:style w:type="paragraph" w:customStyle="1" w:styleId="titleline">
    <w:name w:val="title line"/>
    <w:basedOn w:val="NormalSanSerifFont"/>
    <w:rsid w:val="00F160AC"/>
    <w:pPr>
      <w:pBdr>
        <w:bottom w:val="double" w:sz="6" w:space="0" w:color="auto"/>
      </w:pBdr>
      <w:tabs>
        <w:tab w:val="center" w:pos="3060"/>
      </w:tabs>
      <w:spacing w:after="480"/>
      <w:outlineLvl w:val="0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1A520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A520D"/>
    <w:rPr>
      <w:rFonts w:ascii="Book Antiqua" w:eastAsia="Cambria" w:hAnsi="Book Antiqua"/>
      <w:sz w:val="22"/>
    </w:rPr>
  </w:style>
  <w:style w:type="paragraph" w:customStyle="1" w:styleId="Comment">
    <w:name w:val="Comment"/>
    <w:basedOn w:val="Normal"/>
    <w:qFormat/>
    <w:rsid w:val="001F7A65"/>
    <w:pPr>
      <w:pBdr>
        <w:top w:val="single" w:sz="8" w:space="1" w:color="575757"/>
        <w:bottom w:val="single" w:sz="8" w:space="1" w:color="575757"/>
      </w:pBdr>
      <w:shd w:val="clear" w:color="auto" w:fill="F3F3F3"/>
      <w:spacing w:before="40"/>
      <w:ind w:left="864" w:right="864"/>
    </w:pPr>
    <w:rPr>
      <w:rFonts w:ascii="Franklin Gothic Book" w:eastAsia="Times" w:hAnsi="Franklin Gothic Book"/>
      <w:color w:val="575757"/>
      <w:sz w:val="20"/>
      <w:szCs w:val="20"/>
    </w:rPr>
  </w:style>
  <w:style w:type="paragraph" w:customStyle="1" w:styleId="outlinetextL1">
    <w:name w:val="outline text L1"/>
    <w:basedOn w:val="Normal"/>
    <w:rsid w:val="004451E6"/>
    <w:pPr>
      <w:spacing w:before="40" w:after="40"/>
      <w:ind w:left="1350" w:firstLine="180"/>
    </w:pPr>
    <w:rPr>
      <w:rFonts w:ascii="Franklin Gothic Book" w:hAnsi="Franklin Gothic Book"/>
      <w:sz w:val="18"/>
    </w:rPr>
  </w:style>
  <w:style w:type="paragraph" w:customStyle="1" w:styleId="outlinetextL2">
    <w:name w:val="outline text L2"/>
    <w:basedOn w:val="Normal"/>
    <w:rsid w:val="004451E6"/>
    <w:pPr>
      <w:spacing w:before="40" w:after="40"/>
      <w:ind w:left="1530" w:firstLine="180"/>
    </w:pPr>
    <w:rPr>
      <w:rFonts w:ascii="Franklin Gothic Book" w:hAnsi="Franklin Gothic Book"/>
      <w:sz w:val="18"/>
      <w:szCs w:val="18"/>
    </w:rPr>
  </w:style>
  <w:style w:type="table" w:styleId="TableGrid">
    <w:name w:val="Table Grid"/>
    <w:basedOn w:val="TableNormal"/>
    <w:uiPriority w:val="1"/>
    <w:rsid w:val="00CD56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Table/Figure Title"/>
    <w:basedOn w:val="Normal"/>
    <w:next w:val="Normal"/>
    <w:qFormat/>
    <w:rsid w:val="00CD56F1"/>
    <w:rPr>
      <w:b/>
      <w:bCs/>
    </w:rPr>
  </w:style>
  <w:style w:type="character" w:customStyle="1" w:styleId="Heading4Char">
    <w:name w:val="Heading 4 Char"/>
    <w:link w:val="Heading4"/>
    <w:rsid w:val="000B208A"/>
    <w:rPr>
      <w:rFonts w:ascii="Franklin Gothic Book" w:hAnsi="Franklin Gothic Book"/>
      <w:i/>
      <w:iCs/>
      <w:color w:val="86091D"/>
      <w:lang w:bidi="en-US"/>
    </w:rPr>
  </w:style>
  <w:style w:type="paragraph" w:styleId="BalloonText">
    <w:name w:val="Balloon Text"/>
    <w:basedOn w:val="Normal"/>
    <w:link w:val="BalloonTextChar"/>
    <w:rsid w:val="00A33DC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33DC0"/>
    <w:rPr>
      <w:rFonts w:ascii="Lucida Grande" w:eastAsia="Cambria" w:hAnsi="Lucida Grande" w:cs="Lucida Grande"/>
      <w:sz w:val="18"/>
      <w:szCs w:val="18"/>
    </w:rPr>
  </w:style>
  <w:style w:type="paragraph" w:customStyle="1" w:styleId="BulletList">
    <w:name w:val="Bullet List"/>
    <w:basedOn w:val="Normal"/>
    <w:qFormat/>
    <w:rsid w:val="001D6A7A"/>
    <w:pPr>
      <w:spacing w:after="120"/>
    </w:pPr>
    <w:rPr>
      <w:rFonts w:eastAsia="ＭＳ 明朝"/>
      <w:szCs w:val="20"/>
      <w:lang w:eastAsia="ja-JP"/>
    </w:rPr>
  </w:style>
  <w:style w:type="character" w:styleId="Hyperlink">
    <w:name w:val="Hyperlink"/>
    <w:rsid w:val="00CF0097"/>
    <w:rPr>
      <w:color w:val="0000FF"/>
      <w:u w:val="single"/>
    </w:rPr>
  </w:style>
  <w:style w:type="paragraph" w:customStyle="1" w:styleId="OfficeNames">
    <w:name w:val="Office Names"/>
    <w:basedOn w:val="Normal"/>
    <w:qFormat/>
    <w:rsid w:val="0044596F"/>
    <w:pPr>
      <w:spacing w:after="0"/>
      <w:ind w:firstLine="187"/>
      <w:jc w:val="right"/>
    </w:pPr>
    <w:rPr>
      <w:rFonts w:ascii="Franklin Gothic Book" w:hAnsi="Franklin Gothic Book"/>
      <w:b/>
      <w:color w:val="72002A"/>
      <w:sz w:val="16"/>
    </w:rPr>
  </w:style>
  <w:style w:type="numbering" w:customStyle="1" w:styleId="ECO-List">
    <w:name w:val="ECO-List"/>
    <w:uiPriority w:val="99"/>
    <w:rsid w:val="004C4FF7"/>
    <w:pPr>
      <w:numPr>
        <w:numId w:val="2"/>
      </w:numPr>
    </w:pPr>
  </w:style>
  <w:style w:type="table" w:styleId="ColorfulGrid">
    <w:name w:val="Colorful Grid"/>
    <w:basedOn w:val="TableNormal"/>
    <w:rsid w:val="0045419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Bullet">
    <w:name w:val="List Bullet"/>
    <w:basedOn w:val="Normal"/>
    <w:qFormat/>
    <w:rsid w:val="004C4FF7"/>
    <w:pPr>
      <w:numPr>
        <w:numId w:val="3"/>
      </w:numPr>
      <w:spacing w:after="120"/>
    </w:pPr>
  </w:style>
  <w:style w:type="paragraph" w:styleId="ListBullet2">
    <w:name w:val="List Bullet 2"/>
    <w:basedOn w:val="Normal"/>
    <w:rsid w:val="004C4FF7"/>
    <w:pPr>
      <w:numPr>
        <w:ilvl w:val="1"/>
        <w:numId w:val="3"/>
      </w:numPr>
      <w:spacing w:after="120"/>
    </w:pPr>
  </w:style>
  <w:style w:type="paragraph" w:styleId="ListBullet3">
    <w:name w:val="List Bullet 3"/>
    <w:basedOn w:val="Normal"/>
    <w:rsid w:val="004C4FF7"/>
    <w:pPr>
      <w:numPr>
        <w:ilvl w:val="2"/>
        <w:numId w:val="3"/>
      </w:numPr>
      <w:spacing w:after="120"/>
    </w:pPr>
  </w:style>
  <w:style w:type="paragraph" w:customStyle="1" w:styleId="Table-Caption">
    <w:name w:val="Table-Caption"/>
    <w:basedOn w:val="tablesource"/>
    <w:qFormat/>
    <w:rsid w:val="00F56FD5"/>
    <w:pPr>
      <w:keepNext/>
    </w:pPr>
    <w:rPr>
      <w:rFonts w:ascii="Franklin Gothic Book" w:eastAsia="Times New Roman" w:hAnsi="Franklin Gothic Book"/>
    </w:rPr>
  </w:style>
  <w:style w:type="paragraph" w:customStyle="1" w:styleId="Table-text">
    <w:name w:val="Table-text"/>
    <w:basedOn w:val="Normal"/>
    <w:qFormat/>
    <w:rsid w:val="007F02E2"/>
    <w:pPr>
      <w:keepNext/>
      <w:keepLines/>
      <w:spacing w:after="0"/>
      <w:ind w:left="-198" w:firstLine="180"/>
    </w:pPr>
    <w:rPr>
      <w:rFonts w:ascii="Franklin Gothic Book" w:eastAsia="ＭＳ Ｐゴシック" w:hAnsi="Franklin Gothic Book"/>
      <w:sz w:val="18"/>
      <w:szCs w:val="18"/>
    </w:rPr>
  </w:style>
  <w:style w:type="table" w:customStyle="1" w:styleId="ECO-table">
    <w:name w:val="ECO-table"/>
    <w:basedOn w:val="TableNormal"/>
    <w:uiPriority w:val="99"/>
    <w:rsid w:val="0045419A"/>
    <w:rPr>
      <w:rFonts w:ascii="Franklin Gothic Book" w:eastAsia="ＭＳ Ｐゴシック" w:hAnsi="Franklin Gothic Book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BBBBBB"/>
      </w:tcPr>
    </w:tblStylePr>
    <w:tblStylePr w:type="lastRow">
      <w:tblPr/>
      <w:tcPr>
        <w:tcBorders>
          <w:top w:val="single" w:sz="8" w:space="0" w:color="BBBBBB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single" w:sz="8" w:space="0" w:color="BBBBBB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single" w:sz="8" w:space="0" w:color="BBBBBB"/>
        </w:tcBorders>
      </w:tcPr>
    </w:tblStylePr>
  </w:style>
  <w:style w:type="paragraph" w:customStyle="1" w:styleId="TableHeaderText">
    <w:name w:val="Table Header Text"/>
    <w:basedOn w:val="Table-text"/>
    <w:qFormat/>
    <w:rsid w:val="007F02E2"/>
    <w:pPr>
      <w:spacing w:after="60"/>
    </w:pPr>
    <w:rPr>
      <w:rFonts w:ascii="Franklin Gothic Medium" w:hAnsi="Franklin Gothic Medium"/>
    </w:rPr>
  </w:style>
  <w:style w:type="table" w:styleId="TableSimple2">
    <w:name w:val="Table Simple 2"/>
    <w:basedOn w:val="TableNormal"/>
    <w:rsid w:val="00F56FD5"/>
    <w:pPr>
      <w:spacing w:after="240"/>
      <w:ind w:firstLine="18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F56FD5"/>
    <w:pPr>
      <w:spacing w:after="240"/>
      <w:ind w:firstLine="180"/>
    </w:pPr>
    <w:tblPr>
      <w:tblInd w:w="0" w:type="dxa"/>
      <w:tblBorders>
        <w:top w:val="single" w:sz="18" w:space="0" w:color="BBBBBB"/>
        <w:bottom w:val="single" w:sz="18" w:space="0" w:color="BBBBBB"/>
        <w:insideH w:val="single" w:sz="8" w:space="0" w:color="BBBBBB"/>
        <w:insideV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paragraph" w:styleId="ListBullet4">
    <w:name w:val="List Bullet 4"/>
    <w:basedOn w:val="Normal"/>
    <w:rsid w:val="004C4FF7"/>
    <w:pPr>
      <w:numPr>
        <w:ilvl w:val="3"/>
        <w:numId w:val="3"/>
      </w:numPr>
      <w:spacing w:after="120"/>
    </w:pPr>
  </w:style>
  <w:style w:type="paragraph" w:styleId="ListBullet5">
    <w:name w:val="List Bullet 5"/>
    <w:basedOn w:val="Normal"/>
    <w:rsid w:val="004C4FF7"/>
    <w:pPr>
      <w:numPr>
        <w:ilvl w:val="4"/>
        <w:numId w:val="3"/>
      </w:numPr>
      <w:contextualSpacing/>
    </w:pPr>
  </w:style>
  <w:style w:type="character" w:customStyle="1" w:styleId="st">
    <w:name w:val="st"/>
    <w:rsid w:val="00A33DC0"/>
  </w:style>
  <w:style w:type="paragraph" w:customStyle="1" w:styleId="ECOsb">
    <w:name w:val="ECO sb"/>
    <w:qFormat/>
    <w:rsid w:val="00A33DC0"/>
    <w:pPr>
      <w:framePr w:w="2160" w:hSpace="144" w:vSpace="173" w:wrap="around" w:vAnchor="text" w:hAnchor="margin" w:xAlign="outside" w:y="1"/>
      <w:pBdr>
        <w:top w:val="single" w:sz="6" w:space="5" w:color="BBBBBB"/>
        <w:bottom w:val="single" w:sz="6" w:space="5" w:color="BBBBBB"/>
      </w:pBdr>
    </w:pPr>
    <w:rPr>
      <w:rFonts w:ascii="Franklin Gothic Book" w:hAnsi="Franklin Gothic Book"/>
      <w:color w:val="575757"/>
      <w:sz w:val="18"/>
      <w:szCs w:val="24"/>
    </w:rPr>
  </w:style>
  <w:style w:type="character" w:styleId="Emphasis">
    <w:name w:val="Emphasis"/>
    <w:uiPriority w:val="20"/>
    <w:qFormat/>
    <w:rsid w:val="00A33DC0"/>
    <w:rPr>
      <w:i/>
      <w:iCs/>
    </w:rPr>
  </w:style>
  <w:style w:type="paragraph" w:customStyle="1" w:styleId="IndentDetails">
    <w:name w:val="Indent Details"/>
    <w:basedOn w:val="Normal"/>
    <w:qFormat/>
    <w:rsid w:val="006429F3"/>
    <w:rPr>
      <w:rFonts w:ascii="Franklin Gothic Book" w:hAnsi="Franklin Gothic Book"/>
    </w:rPr>
  </w:style>
  <w:style w:type="paragraph" w:customStyle="1" w:styleId="IndentedDetails">
    <w:name w:val="Indented Details"/>
    <w:basedOn w:val="Normal"/>
    <w:qFormat/>
    <w:rsid w:val="004451E6"/>
    <w:pPr>
      <w:ind w:left="270"/>
    </w:pPr>
    <w:rPr>
      <w:rFonts w:ascii="Franklin Gothic Book" w:hAnsi="Franklin Gothic Book"/>
    </w:rPr>
  </w:style>
  <w:style w:type="paragraph" w:customStyle="1" w:styleId="Memoheader">
    <w:name w:val="Memo header"/>
    <w:basedOn w:val="Normal"/>
    <w:qFormat/>
    <w:rsid w:val="00181570"/>
    <w:pPr>
      <w:tabs>
        <w:tab w:val="left" w:pos="1080"/>
        <w:tab w:val="right" w:pos="9360"/>
      </w:tabs>
      <w:spacing w:after="80"/>
      <w:ind w:left="907" w:hanging="907"/>
    </w:pPr>
    <w:rPr>
      <w:rFonts w:ascii="Franklin Gothic Medium" w:hAnsi="Franklin Gothic Medium"/>
      <w:szCs w:val="20"/>
    </w:rPr>
  </w:style>
  <w:style w:type="character" w:styleId="PlaceholderText">
    <w:name w:val="Placeholder Text"/>
    <w:basedOn w:val="DefaultParagraphFont"/>
    <w:uiPriority w:val="99"/>
    <w:rsid w:val="00DE1730"/>
    <w:rPr>
      <w:color w:val="808080"/>
    </w:rPr>
  </w:style>
  <w:style w:type="paragraph" w:customStyle="1" w:styleId="Event-Bold">
    <w:name w:val="Event - Bold"/>
    <w:basedOn w:val="Event"/>
    <w:qFormat/>
    <w:rsid w:val="00DE1730"/>
    <w:rPr>
      <w:b/>
    </w:rPr>
  </w:style>
  <w:style w:type="paragraph" w:customStyle="1" w:styleId="DateTime">
    <w:name w:val="Date &amp; Time"/>
    <w:basedOn w:val="Normal"/>
    <w:qFormat/>
    <w:rsid w:val="00DE1730"/>
    <w:pPr>
      <w:spacing w:after="300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AgendaInformation">
    <w:name w:val="Agenda Information"/>
    <w:basedOn w:val="Normal"/>
    <w:qFormat/>
    <w:rsid w:val="00DE1730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Event">
    <w:name w:val="Event"/>
    <w:basedOn w:val="Normal"/>
    <w:qFormat/>
    <w:rsid w:val="00DE1730"/>
    <w:pPr>
      <w:spacing w:after="80"/>
    </w:pPr>
    <w:rPr>
      <w:rFonts w:asciiTheme="minorHAnsi" w:eastAsiaTheme="minorHAnsi" w:hAnsiTheme="minorHAnsi" w:cstheme="minorBidi"/>
      <w:sz w:val="18"/>
    </w:rPr>
  </w:style>
  <w:style w:type="paragraph" w:customStyle="1" w:styleId="AdditionalInformation">
    <w:name w:val="Additional Information"/>
    <w:basedOn w:val="AgendaInformation"/>
    <w:qFormat/>
    <w:rsid w:val="00DE1730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DE1730"/>
    <w:pPr>
      <w:spacing w:before="320" w:after="0"/>
      <w:outlineLvl w:val="1"/>
    </w:pPr>
    <w:rPr>
      <w:rFonts w:asciiTheme="minorHAnsi" w:eastAsiaTheme="minorHAnsi" w:hAnsiTheme="minorHAnsi" w:cstheme="minorBidi"/>
      <w:b/>
      <w:sz w:val="18"/>
    </w:rPr>
  </w:style>
  <w:style w:type="paragraph" w:styleId="ListParagraph">
    <w:name w:val="List Paragraph"/>
    <w:basedOn w:val="Normal"/>
    <w:rsid w:val="00715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4" w:qFormat="1"/>
    <w:lsdException w:name="caption" w:qFormat="1"/>
    <w:lsdException w:name="List Bullet" w:qFormat="1"/>
    <w:lsdException w:name="Emphasis" w:uiPriority="20" w:qFormat="1"/>
    <w:lsdException w:name="Table Grid" w:uiPriority="1"/>
    <w:lsdException w:name="Placeholder Text" w:uiPriority="99"/>
  </w:latentStyles>
  <w:style w:type="paragraph" w:default="1" w:styleId="Normal">
    <w:name w:val="Normal"/>
    <w:qFormat/>
    <w:rsid w:val="00181570"/>
    <w:pPr>
      <w:spacing w:after="240"/>
    </w:pPr>
    <w:rPr>
      <w:rFonts w:ascii="Palatino Linotype" w:eastAsia="Cambria" w:hAnsi="Palatino Linotype"/>
      <w:sz w:val="22"/>
      <w:szCs w:val="22"/>
    </w:rPr>
  </w:style>
  <w:style w:type="paragraph" w:styleId="Heading1">
    <w:name w:val="heading 1"/>
    <w:basedOn w:val="NormalSanSerifFont"/>
    <w:next w:val="Normal"/>
    <w:qFormat/>
    <w:rsid w:val="006A0BF7"/>
    <w:pPr>
      <w:keepNext/>
      <w:spacing w:before="240" w:after="120"/>
      <w:ind w:left="360" w:hanging="360"/>
      <w:outlineLvl w:val="0"/>
    </w:pPr>
    <w:rPr>
      <w:rFonts w:ascii="Franklin Gothic Medium" w:hAnsi="Franklin Gothic Medium"/>
      <w:bCs/>
      <w:color w:val="86091D"/>
      <w:sz w:val="32"/>
      <w:szCs w:val="32"/>
    </w:rPr>
  </w:style>
  <w:style w:type="paragraph" w:styleId="Heading2">
    <w:name w:val="heading 2"/>
    <w:basedOn w:val="Heading1"/>
    <w:next w:val="Normal"/>
    <w:qFormat/>
    <w:rsid w:val="00C5685C"/>
    <w:pPr>
      <w:numPr>
        <w:ilvl w:val="1"/>
      </w:numPr>
      <w:ind w:left="360" w:hanging="360"/>
      <w:outlineLvl w:val="1"/>
    </w:pPr>
    <w:rPr>
      <w:rFonts w:ascii="Franklin Gothic Book" w:hAnsi="Franklin Gothic Book"/>
      <w:sz w:val="28"/>
      <w:szCs w:val="28"/>
    </w:rPr>
  </w:style>
  <w:style w:type="paragraph" w:styleId="Heading3">
    <w:name w:val="heading 3"/>
    <w:basedOn w:val="Table-Caption"/>
    <w:next w:val="Normal"/>
    <w:qFormat/>
    <w:rsid w:val="001E04D6"/>
    <w:pPr>
      <w:spacing w:before="240" w:after="120"/>
      <w:outlineLvl w:val="2"/>
    </w:pPr>
    <w:rPr>
      <w:rFonts w:ascii="Franklin Gothic Medium" w:hAnsi="Franklin Gothic Medium"/>
      <w:color w:val="86091D"/>
      <w:sz w:val="24"/>
    </w:rPr>
  </w:style>
  <w:style w:type="paragraph" w:styleId="Heading4">
    <w:name w:val="heading 4"/>
    <w:basedOn w:val="Heading3"/>
    <w:next w:val="Normal"/>
    <w:link w:val="Heading4Char"/>
    <w:qFormat/>
    <w:rsid w:val="000B208A"/>
    <w:pPr>
      <w:ind w:left="270" w:hanging="270"/>
      <w:outlineLvl w:val="3"/>
    </w:pPr>
    <w:rPr>
      <w:rFonts w:ascii="Franklin Gothic Book" w:hAnsi="Franklin Gothic Book"/>
      <w:i/>
      <w:iCs/>
      <w:lang w:bidi="en-US"/>
    </w:rPr>
  </w:style>
  <w:style w:type="paragraph" w:styleId="Heading5">
    <w:name w:val="heading 5"/>
    <w:basedOn w:val="Heading4"/>
    <w:next w:val="Normal"/>
    <w:rsid w:val="008D6FFF"/>
    <w:pPr>
      <w:spacing w:before="120" w:after="0"/>
      <w:ind w:left="990"/>
      <w:outlineLvl w:val="4"/>
    </w:pPr>
    <w:rPr>
      <w:rFonts w:ascii="Franklin Gothic Medium" w:eastAsia="Cambria" w:hAnsi="Franklin Gothic Medium"/>
      <w:i w:val="0"/>
      <w:iCs w:val="0"/>
      <w:caps/>
      <w:sz w:val="26"/>
      <w:szCs w:val="26"/>
      <w:lang w:bidi="ar-SA"/>
    </w:rPr>
  </w:style>
  <w:style w:type="paragraph" w:styleId="Heading6">
    <w:name w:val="heading 6"/>
    <w:basedOn w:val="Heading5"/>
    <w:next w:val="Normal"/>
    <w:rsid w:val="008D6FFF"/>
    <w:pPr>
      <w:ind w:left="1170"/>
      <w:outlineLvl w:val="5"/>
    </w:pPr>
    <w:rPr>
      <w:bCs/>
      <w:sz w:val="22"/>
      <w:szCs w:val="22"/>
    </w:rPr>
  </w:style>
  <w:style w:type="paragraph" w:styleId="Heading7">
    <w:name w:val="heading 7"/>
    <w:basedOn w:val="Heading5"/>
    <w:next w:val="Normal"/>
    <w:rsid w:val="008D6FFF"/>
    <w:pPr>
      <w:ind w:left="1260"/>
      <w:outlineLvl w:val="6"/>
    </w:pPr>
    <w:rPr>
      <w:b/>
      <w:smallCaps/>
      <w:sz w:val="20"/>
      <w:szCs w:val="20"/>
    </w:rPr>
  </w:style>
  <w:style w:type="paragraph" w:styleId="Heading8">
    <w:name w:val="heading 8"/>
    <w:basedOn w:val="Heading5"/>
    <w:next w:val="Normal"/>
    <w:rsid w:val="008D6FFF"/>
    <w:pPr>
      <w:ind w:left="1350"/>
      <w:outlineLvl w:val="7"/>
    </w:pPr>
    <w:rPr>
      <w:rFonts w:ascii="Franklin Gothic Book" w:hAnsi="Franklin Gothic Book"/>
      <w:b/>
      <w:smallCaps/>
      <w:sz w:val="20"/>
      <w:szCs w:val="20"/>
    </w:rPr>
  </w:style>
  <w:style w:type="paragraph" w:styleId="Heading9">
    <w:name w:val="heading 9"/>
    <w:basedOn w:val="Heading5"/>
    <w:next w:val="Normal"/>
    <w:rsid w:val="008D6FFF"/>
    <w:pPr>
      <w:ind w:left="1440"/>
      <w:outlineLvl w:val="8"/>
    </w:pPr>
    <w:rPr>
      <w:rFonts w:ascii="Franklin Gothic Book" w:hAnsi="Franklin Gothic Book"/>
      <w:b/>
      <w:i/>
      <w:iCs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anSerifFont">
    <w:name w:val="Normal San Serif Font"/>
    <w:rsid w:val="00F160AC"/>
    <w:rPr>
      <w:rFonts w:ascii="Arial" w:eastAsia="Cambria" w:hAnsi="Arial"/>
      <w:sz w:val="24"/>
      <w:szCs w:val="24"/>
    </w:rPr>
  </w:style>
  <w:style w:type="paragraph" w:styleId="Footer">
    <w:name w:val="footer"/>
    <w:basedOn w:val="NormalSanSerifFont"/>
    <w:rsid w:val="00F160AC"/>
    <w:pPr>
      <w:pBdr>
        <w:top w:val="single" w:sz="6" w:space="1" w:color="auto"/>
      </w:pBdr>
      <w:tabs>
        <w:tab w:val="center" w:pos="5040"/>
        <w:tab w:val="right" w:pos="10080"/>
      </w:tabs>
    </w:pPr>
  </w:style>
  <w:style w:type="paragraph" w:customStyle="1" w:styleId="footereven">
    <w:name w:val="footer even"/>
    <w:basedOn w:val="Normal"/>
    <w:rsid w:val="006A0BF7"/>
    <w:pPr>
      <w:tabs>
        <w:tab w:val="right" w:pos="9360"/>
      </w:tabs>
      <w:spacing w:after="0"/>
      <w:jc w:val="both"/>
    </w:pPr>
    <w:rPr>
      <w:rFonts w:ascii="Franklin Gothic Book" w:hAnsi="Franklin Gothic Book"/>
      <w:szCs w:val="20"/>
    </w:rPr>
  </w:style>
  <w:style w:type="paragraph" w:customStyle="1" w:styleId="tabletextcell">
    <w:name w:val="table text cell"/>
    <w:basedOn w:val="NormalSanSerifFont"/>
    <w:rsid w:val="00F160AC"/>
    <w:pPr>
      <w:keepNext/>
      <w:spacing w:before="60" w:after="60"/>
    </w:pPr>
  </w:style>
  <w:style w:type="paragraph" w:customStyle="1" w:styleId="tablecolumnhead">
    <w:name w:val="table column head"/>
    <w:basedOn w:val="TableHeaderText"/>
    <w:rsid w:val="00FB19DC"/>
  </w:style>
  <w:style w:type="paragraph" w:customStyle="1" w:styleId="tablenotes">
    <w:name w:val="table notes"/>
    <w:basedOn w:val="tabletextcell"/>
    <w:rsid w:val="00F160AC"/>
    <w:rPr>
      <w:sz w:val="16"/>
    </w:rPr>
  </w:style>
  <w:style w:type="paragraph" w:customStyle="1" w:styleId="tablenumbercell">
    <w:name w:val="table number cell"/>
    <w:basedOn w:val="tabletextcell"/>
    <w:rsid w:val="00F160AC"/>
    <w:pPr>
      <w:ind w:right="72"/>
      <w:jc w:val="right"/>
    </w:pPr>
  </w:style>
  <w:style w:type="paragraph" w:customStyle="1" w:styleId="tablerowhead">
    <w:name w:val="table row head"/>
    <w:basedOn w:val="tabletextcell"/>
    <w:rsid w:val="00F160AC"/>
  </w:style>
  <w:style w:type="paragraph" w:customStyle="1" w:styleId="tablesmallnumbercell">
    <w:name w:val="table small number cell"/>
    <w:basedOn w:val="tablenumbercell"/>
    <w:rsid w:val="00F160AC"/>
    <w:rPr>
      <w:sz w:val="16"/>
    </w:rPr>
  </w:style>
  <w:style w:type="paragraph" w:customStyle="1" w:styleId="tablesmalltextcell">
    <w:name w:val="table small text cell"/>
    <w:basedOn w:val="tabletextcell"/>
    <w:rsid w:val="00F160AC"/>
    <w:rPr>
      <w:sz w:val="16"/>
    </w:rPr>
  </w:style>
  <w:style w:type="paragraph" w:customStyle="1" w:styleId="tablesource">
    <w:name w:val="table source"/>
    <w:basedOn w:val="tabletextcell"/>
    <w:rsid w:val="00EF3DC8"/>
    <w:pPr>
      <w:keepNext w:val="0"/>
      <w:spacing w:after="240"/>
    </w:pPr>
    <w:rPr>
      <w:sz w:val="16"/>
    </w:rPr>
  </w:style>
  <w:style w:type="paragraph" w:customStyle="1" w:styleId="tabletitle">
    <w:name w:val="table title"/>
    <w:basedOn w:val="TableHeaderText"/>
    <w:qFormat/>
    <w:rsid w:val="00FC0C69"/>
    <w:pPr>
      <w:spacing w:after="120"/>
      <w:ind w:left="0" w:firstLine="0"/>
    </w:pPr>
    <w:rPr>
      <w:sz w:val="22"/>
      <w:szCs w:val="22"/>
    </w:rPr>
  </w:style>
  <w:style w:type="character" w:styleId="FootnoteReference">
    <w:name w:val="footnote reference"/>
    <w:rsid w:val="00F160AC"/>
    <w:rPr>
      <w:vertAlign w:val="superscript"/>
    </w:rPr>
  </w:style>
  <w:style w:type="paragraph" w:styleId="FootnoteText">
    <w:name w:val="footnote text"/>
    <w:basedOn w:val="Normal"/>
    <w:rsid w:val="00F160AC"/>
    <w:pPr>
      <w:spacing w:after="180"/>
    </w:pPr>
    <w:rPr>
      <w:sz w:val="18"/>
    </w:rPr>
  </w:style>
  <w:style w:type="paragraph" w:customStyle="1" w:styleId="HangingIndent">
    <w:name w:val="Hanging Indent"/>
    <w:basedOn w:val="Normal"/>
    <w:rsid w:val="00F160AC"/>
    <w:pPr>
      <w:ind w:left="720" w:hanging="360"/>
    </w:pPr>
  </w:style>
  <w:style w:type="paragraph" w:customStyle="1" w:styleId="footerodd">
    <w:name w:val="footer odd"/>
    <w:basedOn w:val="footereven"/>
    <w:rsid w:val="006A0BF7"/>
  </w:style>
  <w:style w:type="paragraph" w:customStyle="1" w:styleId="Bullet">
    <w:name w:val="Bullet"/>
    <w:basedOn w:val="Normal"/>
    <w:rsid w:val="00BB5592"/>
    <w:pPr>
      <w:numPr>
        <w:numId w:val="1"/>
      </w:numPr>
      <w:tabs>
        <w:tab w:val="clear" w:pos="720"/>
        <w:tab w:val="num" w:pos="360"/>
      </w:tabs>
      <w:ind w:left="360" w:hanging="180"/>
    </w:pPr>
  </w:style>
  <w:style w:type="paragraph" w:customStyle="1" w:styleId="sidebar">
    <w:name w:val="sidebar"/>
    <w:rsid w:val="000634A8"/>
    <w:pPr>
      <w:framePr w:w="1800" w:hSpace="180" w:vSpace="180" w:wrap="auto" w:vAnchor="page" w:hAnchor="page" w:x="1081"/>
      <w:pBdr>
        <w:top w:val="double" w:sz="6" w:space="0" w:color="auto"/>
        <w:bottom w:val="single" w:sz="6" w:space="0" w:color="auto"/>
      </w:pBdr>
    </w:pPr>
    <w:rPr>
      <w:rFonts w:ascii="Franklin Gothic Book" w:hAnsi="Franklin Gothic Book"/>
      <w:sz w:val="18"/>
      <w:szCs w:val="24"/>
    </w:rPr>
  </w:style>
  <w:style w:type="paragraph" w:customStyle="1" w:styleId="titleline">
    <w:name w:val="title line"/>
    <w:basedOn w:val="NormalSanSerifFont"/>
    <w:rsid w:val="00F160AC"/>
    <w:pPr>
      <w:pBdr>
        <w:bottom w:val="double" w:sz="6" w:space="0" w:color="auto"/>
      </w:pBdr>
      <w:tabs>
        <w:tab w:val="center" w:pos="3060"/>
      </w:tabs>
      <w:spacing w:after="480"/>
      <w:outlineLvl w:val="0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1A520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A520D"/>
    <w:rPr>
      <w:rFonts w:ascii="Book Antiqua" w:eastAsia="Cambria" w:hAnsi="Book Antiqua"/>
      <w:sz w:val="22"/>
    </w:rPr>
  </w:style>
  <w:style w:type="paragraph" w:customStyle="1" w:styleId="Comment">
    <w:name w:val="Comment"/>
    <w:basedOn w:val="Normal"/>
    <w:qFormat/>
    <w:rsid w:val="001F7A65"/>
    <w:pPr>
      <w:pBdr>
        <w:top w:val="single" w:sz="8" w:space="1" w:color="575757"/>
        <w:bottom w:val="single" w:sz="8" w:space="1" w:color="575757"/>
      </w:pBdr>
      <w:shd w:val="clear" w:color="auto" w:fill="F3F3F3"/>
      <w:spacing w:before="40"/>
      <w:ind w:left="864" w:right="864"/>
    </w:pPr>
    <w:rPr>
      <w:rFonts w:ascii="Franklin Gothic Book" w:eastAsia="Times" w:hAnsi="Franklin Gothic Book"/>
      <w:color w:val="575757"/>
      <w:sz w:val="20"/>
      <w:szCs w:val="20"/>
    </w:rPr>
  </w:style>
  <w:style w:type="paragraph" w:customStyle="1" w:styleId="outlinetextL1">
    <w:name w:val="outline text L1"/>
    <w:basedOn w:val="Normal"/>
    <w:rsid w:val="004451E6"/>
    <w:pPr>
      <w:spacing w:before="40" w:after="40"/>
      <w:ind w:left="1350" w:firstLine="180"/>
    </w:pPr>
    <w:rPr>
      <w:rFonts w:ascii="Franklin Gothic Book" w:hAnsi="Franklin Gothic Book"/>
      <w:sz w:val="18"/>
    </w:rPr>
  </w:style>
  <w:style w:type="paragraph" w:customStyle="1" w:styleId="outlinetextL2">
    <w:name w:val="outline text L2"/>
    <w:basedOn w:val="Normal"/>
    <w:rsid w:val="004451E6"/>
    <w:pPr>
      <w:spacing w:before="40" w:after="40"/>
      <w:ind w:left="1530" w:firstLine="180"/>
    </w:pPr>
    <w:rPr>
      <w:rFonts w:ascii="Franklin Gothic Book" w:hAnsi="Franklin Gothic Book"/>
      <w:sz w:val="18"/>
      <w:szCs w:val="18"/>
    </w:rPr>
  </w:style>
  <w:style w:type="table" w:styleId="TableGrid">
    <w:name w:val="Table Grid"/>
    <w:basedOn w:val="TableNormal"/>
    <w:uiPriority w:val="1"/>
    <w:rsid w:val="00CD56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Table/Figure Title"/>
    <w:basedOn w:val="Normal"/>
    <w:next w:val="Normal"/>
    <w:qFormat/>
    <w:rsid w:val="00CD56F1"/>
    <w:rPr>
      <w:b/>
      <w:bCs/>
    </w:rPr>
  </w:style>
  <w:style w:type="character" w:customStyle="1" w:styleId="Heading4Char">
    <w:name w:val="Heading 4 Char"/>
    <w:link w:val="Heading4"/>
    <w:rsid w:val="000B208A"/>
    <w:rPr>
      <w:rFonts w:ascii="Franklin Gothic Book" w:hAnsi="Franklin Gothic Book"/>
      <w:i/>
      <w:iCs/>
      <w:color w:val="86091D"/>
      <w:lang w:bidi="en-US"/>
    </w:rPr>
  </w:style>
  <w:style w:type="paragraph" w:styleId="BalloonText">
    <w:name w:val="Balloon Text"/>
    <w:basedOn w:val="Normal"/>
    <w:link w:val="BalloonTextChar"/>
    <w:rsid w:val="00A33DC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33DC0"/>
    <w:rPr>
      <w:rFonts w:ascii="Lucida Grande" w:eastAsia="Cambria" w:hAnsi="Lucida Grande" w:cs="Lucida Grande"/>
      <w:sz w:val="18"/>
      <w:szCs w:val="18"/>
    </w:rPr>
  </w:style>
  <w:style w:type="paragraph" w:customStyle="1" w:styleId="BulletList">
    <w:name w:val="Bullet List"/>
    <w:basedOn w:val="Normal"/>
    <w:qFormat/>
    <w:rsid w:val="001D6A7A"/>
    <w:pPr>
      <w:spacing w:after="120"/>
    </w:pPr>
    <w:rPr>
      <w:rFonts w:eastAsia="ＭＳ 明朝"/>
      <w:szCs w:val="20"/>
      <w:lang w:eastAsia="ja-JP"/>
    </w:rPr>
  </w:style>
  <w:style w:type="character" w:styleId="Hyperlink">
    <w:name w:val="Hyperlink"/>
    <w:rsid w:val="00CF0097"/>
    <w:rPr>
      <w:color w:val="0000FF"/>
      <w:u w:val="single"/>
    </w:rPr>
  </w:style>
  <w:style w:type="paragraph" w:customStyle="1" w:styleId="OfficeNames">
    <w:name w:val="Office Names"/>
    <w:basedOn w:val="Normal"/>
    <w:qFormat/>
    <w:rsid w:val="0044596F"/>
    <w:pPr>
      <w:spacing w:after="0"/>
      <w:ind w:firstLine="187"/>
      <w:jc w:val="right"/>
    </w:pPr>
    <w:rPr>
      <w:rFonts w:ascii="Franklin Gothic Book" w:hAnsi="Franklin Gothic Book"/>
      <w:b/>
      <w:color w:val="72002A"/>
      <w:sz w:val="16"/>
    </w:rPr>
  </w:style>
  <w:style w:type="numbering" w:customStyle="1" w:styleId="ECO-List">
    <w:name w:val="ECO-List"/>
    <w:uiPriority w:val="99"/>
    <w:rsid w:val="004C4FF7"/>
    <w:pPr>
      <w:numPr>
        <w:numId w:val="2"/>
      </w:numPr>
    </w:pPr>
  </w:style>
  <w:style w:type="table" w:styleId="ColorfulGrid">
    <w:name w:val="Colorful Grid"/>
    <w:basedOn w:val="TableNormal"/>
    <w:rsid w:val="0045419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Bullet">
    <w:name w:val="List Bullet"/>
    <w:basedOn w:val="Normal"/>
    <w:qFormat/>
    <w:rsid w:val="004C4FF7"/>
    <w:pPr>
      <w:numPr>
        <w:numId w:val="3"/>
      </w:numPr>
      <w:spacing w:after="120"/>
    </w:pPr>
  </w:style>
  <w:style w:type="paragraph" w:styleId="ListBullet2">
    <w:name w:val="List Bullet 2"/>
    <w:basedOn w:val="Normal"/>
    <w:rsid w:val="004C4FF7"/>
    <w:pPr>
      <w:numPr>
        <w:ilvl w:val="1"/>
        <w:numId w:val="3"/>
      </w:numPr>
      <w:spacing w:after="120"/>
    </w:pPr>
  </w:style>
  <w:style w:type="paragraph" w:styleId="ListBullet3">
    <w:name w:val="List Bullet 3"/>
    <w:basedOn w:val="Normal"/>
    <w:rsid w:val="004C4FF7"/>
    <w:pPr>
      <w:numPr>
        <w:ilvl w:val="2"/>
        <w:numId w:val="3"/>
      </w:numPr>
      <w:spacing w:after="120"/>
    </w:pPr>
  </w:style>
  <w:style w:type="paragraph" w:customStyle="1" w:styleId="Table-Caption">
    <w:name w:val="Table-Caption"/>
    <w:basedOn w:val="tablesource"/>
    <w:qFormat/>
    <w:rsid w:val="00F56FD5"/>
    <w:pPr>
      <w:keepNext/>
    </w:pPr>
    <w:rPr>
      <w:rFonts w:ascii="Franklin Gothic Book" w:eastAsia="Times New Roman" w:hAnsi="Franklin Gothic Book"/>
    </w:rPr>
  </w:style>
  <w:style w:type="paragraph" w:customStyle="1" w:styleId="Table-text">
    <w:name w:val="Table-text"/>
    <w:basedOn w:val="Normal"/>
    <w:qFormat/>
    <w:rsid w:val="007F02E2"/>
    <w:pPr>
      <w:keepNext/>
      <w:keepLines/>
      <w:spacing w:after="0"/>
      <w:ind w:left="-198" w:firstLine="180"/>
    </w:pPr>
    <w:rPr>
      <w:rFonts w:ascii="Franklin Gothic Book" w:eastAsia="ＭＳ Ｐゴシック" w:hAnsi="Franklin Gothic Book"/>
      <w:sz w:val="18"/>
      <w:szCs w:val="18"/>
    </w:rPr>
  </w:style>
  <w:style w:type="table" w:customStyle="1" w:styleId="ECO-table">
    <w:name w:val="ECO-table"/>
    <w:basedOn w:val="TableNormal"/>
    <w:uiPriority w:val="99"/>
    <w:rsid w:val="0045419A"/>
    <w:rPr>
      <w:rFonts w:ascii="Franklin Gothic Book" w:eastAsia="ＭＳ Ｐゴシック" w:hAnsi="Franklin Gothic Book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BBBBBB"/>
      </w:tcPr>
    </w:tblStylePr>
    <w:tblStylePr w:type="lastRow">
      <w:tblPr/>
      <w:tcPr>
        <w:tcBorders>
          <w:top w:val="single" w:sz="8" w:space="0" w:color="BBBBBB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single" w:sz="8" w:space="0" w:color="BBBBBB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single" w:sz="8" w:space="0" w:color="BBBBBB"/>
        </w:tcBorders>
      </w:tcPr>
    </w:tblStylePr>
  </w:style>
  <w:style w:type="paragraph" w:customStyle="1" w:styleId="TableHeaderText">
    <w:name w:val="Table Header Text"/>
    <w:basedOn w:val="Table-text"/>
    <w:qFormat/>
    <w:rsid w:val="007F02E2"/>
    <w:pPr>
      <w:spacing w:after="60"/>
    </w:pPr>
    <w:rPr>
      <w:rFonts w:ascii="Franklin Gothic Medium" w:hAnsi="Franklin Gothic Medium"/>
    </w:rPr>
  </w:style>
  <w:style w:type="table" w:styleId="TableSimple2">
    <w:name w:val="Table Simple 2"/>
    <w:basedOn w:val="TableNormal"/>
    <w:rsid w:val="00F56FD5"/>
    <w:pPr>
      <w:spacing w:after="240"/>
      <w:ind w:firstLine="18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F56FD5"/>
    <w:pPr>
      <w:spacing w:after="240"/>
      <w:ind w:firstLine="180"/>
    </w:pPr>
    <w:tblPr>
      <w:tblInd w:w="0" w:type="dxa"/>
      <w:tblBorders>
        <w:top w:val="single" w:sz="18" w:space="0" w:color="BBBBBB"/>
        <w:bottom w:val="single" w:sz="18" w:space="0" w:color="BBBBBB"/>
        <w:insideH w:val="single" w:sz="8" w:space="0" w:color="BBBBBB"/>
        <w:insideV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paragraph" w:styleId="ListBullet4">
    <w:name w:val="List Bullet 4"/>
    <w:basedOn w:val="Normal"/>
    <w:rsid w:val="004C4FF7"/>
    <w:pPr>
      <w:numPr>
        <w:ilvl w:val="3"/>
        <w:numId w:val="3"/>
      </w:numPr>
      <w:spacing w:after="120"/>
    </w:pPr>
  </w:style>
  <w:style w:type="paragraph" w:styleId="ListBullet5">
    <w:name w:val="List Bullet 5"/>
    <w:basedOn w:val="Normal"/>
    <w:rsid w:val="004C4FF7"/>
    <w:pPr>
      <w:numPr>
        <w:ilvl w:val="4"/>
        <w:numId w:val="3"/>
      </w:numPr>
      <w:contextualSpacing/>
    </w:pPr>
  </w:style>
  <w:style w:type="character" w:customStyle="1" w:styleId="st">
    <w:name w:val="st"/>
    <w:rsid w:val="00A33DC0"/>
  </w:style>
  <w:style w:type="paragraph" w:customStyle="1" w:styleId="ECOsb">
    <w:name w:val="ECO sb"/>
    <w:qFormat/>
    <w:rsid w:val="00A33DC0"/>
    <w:pPr>
      <w:framePr w:w="2160" w:hSpace="144" w:vSpace="173" w:wrap="around" w:vAnchor="text" w:hAnchor="margin" w:xAlign="outside" w:y="1"/>
      <w:pBdr>
        <w:top w:val="single" w:sz="6" w:space="5" w:color="BBBBBB"/>
        <w:bottom w:val="single" w:sz="6" w:space="5" w:color="BBBBBB"/>
      </w:pBdr>
    </w:pPr>
    <w:rPr>
      <w:rFonts w:ascii="Franklin Gothic Book" w:hAnsi="Franklin Gothic Book"/>
      <w:color w:val="575757"/>
      <w:sz w:val="18"/>
      <w:szCs w:val="24"/>
    </w:rPr>
  </w:style>
  <w:style w:type="character" w:styleId="Emphasis">
    <w:name w:val="Emphasis"/>
    <w:uiPriority w:val="20"/>
    <w:qFormat/>
    <w:rsid w:val="00A33DC0"/>
    <w:rPr>
      <w:i/>
      <w:iCs/>
    </w:rPr>
  </w:style>
  <w:style w:type="paragraph" w:customStyle="1" w:styleId="IndentDetails">
    <w:name w:val="Indent Details"/>
    <w:basedOn w:val="Normal"/>
    <w:qFormat/>
    <w:rsid w:val="006429F3"/>
    <w:rPr>
      <w:rFonts w:ascii="Franklin Gothic Book" w:hAnsi="Franklin Gothic Book"/>
    </w:rPr>
  </w:style>
  <w:style w:type="paragraph" w:customStyle="1" w:styleId="IndentedDetails">
    <w:name w:val="Indented Details"/>
    <w:basedOn w:val="Normal"/>
    <w:qFormat/>
    <w:rsid w:val="004451E6"/>
    <w:pPr>
      <w:ind w:left="270"/>
    </w:pPr>
    <w:rPr>
      <w:rFonts w:ascii="Franklin Gothic Book" w:hAnsi="Franklin Gothic Book"/>
    </w:rPr>
  </w:style>
  <w:style w:type="paragraph" w:customStyle="1" w:styleId="Memoheader">
    <w:name w:val="Memo header"/>
    <w:basedOn w:val="Normal"/>
    <w:qFormat/>
    <w:rsid w:val="00181570"/>
    <w:pPr>
      <w:tabs>
        <w:tab w:val="left" w:pos="1080"/>
        <w:tab w:val="right" w:pos="9360"/>
      </w:tabs>
      <w:spacing w:after="80"/>
      <w:ind w:left="907" w:hanging="907"/>
    </w:pPr>
    <w:rPr>
      <w:rFonts w:ascii="Franklin Gothic Medium" w:hAnsi="Franklin Gothic Medium"/>
      <w:szCs w:val="20"/>
    </w:rPr>
  </w:style>
  <w:style w:type="character" w:styleId="PlaceholderText">
    <w:name w:val="Placeholder Text"/>
    <w:basedOn w:val="DefaultParagraphFont"/>
    <w:uiPriority w:val="99"/>
    <w:rsid w:val="00DE1730"/>
    <w:rPr>
      <w:color w:val="808080"/>
    </w:rPr>
  </w:style>
  <w:style w:type="paragraph" w:customStyle="1" w:styleId="Event-Bold">
    <w:name w:val="Event - Bold"/>
    <w:basedOn w:val="Event"/>
    <w:qFormat/>
    <w:rsid w:val="00DE1730"/>
    <w:rPr>
      <w:b/>
    </w:rPr>
  </w:style>
  <w:style w:type="paragraph" w:customStyle="1" w:styleId="DateTime">
    <w:name w:val="Date &amp; Time"/>
    <w:basedOn w:val="Normal"/>
    <w:qFormat/>
    <w:rsid w:val="00DE1730"/>
    <w:pPr>
      <w:spacing w:after="300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AgendaInformation">
    <w:name w:val="Agenda Information"/>
    <w:basedOn w:val="Normal"/>
    <w:qFormat/>
    <w:rsid w:val="00DE1730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Event">
    <w:name w:val="Event"/>
    <w:basedOn w:val="Normal"/>
    <w:qFormat/>
    <w:rsid w:val="00DE1730"/>
    <w:pPr>
      <w:spacing w:after="80"/>
    </w:pPr>
    <w:rPr>
      <w:rFonts w:asciiTheme="minorHAnsi" w:eastAsiaTheme="minorHAnsi" w:hAnsiTheme="minorHAnsi" w:cstheme="minorBidi"/>
      <w:sz w:val="18"/>
    </w:rPr>
  </w:style>
  <w:style w:type="paragraph" w:customStyle="1" w:styleId="AdditionalInformation">
    <w:name w:val="Additional Information"/>
    <w:basedOn w:val="AgendaInformation"/>
    <w:qFormat/>
    <w:rsid w:val="00DE1730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DE1730"/>
    <w:pPr>
      <w:spacing w:before="320" w:after="0"/>
      <w:outlineLvl w:val="1"/>
    </w:pPr>
    <w:rPr>
      <w:rFonts w:asciiTheme="minorHAnsi" w:eastAsiaTheme="minorHAnsi" w:hAnsiTheme="minorHAnsi" w:cstheme="minorBidi"/>
      <w:b/>
      <w:sz w:val="18"/>
    </w:rPr>
  </w:style>
  <w:style w:type="paragraph" w:styleId="ListParagraph">
    <w:name w:val="List Paragraph"/>
    <w:basedOn w:val="Normal"/>
    <w:rsid w:val="00715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erris:Google%20Drive:ECO%20Templates%20:ECO%20Office%20Templates: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261BAF4C6F7B4AB9E0AF92EFA2F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3AE32-698E-EF4D-BD83-01CA16458872}"/>
      </w:docPartPr>
      <w:docPartBody>
        <w:p w:rsidR="008823F5" w:rsidRDefault="008823F5">
          <w:pPr>
            <w:pStyle w:val="FD261BAF4C6F7B4AB9E0AF92EFA2F27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F5"/>
    <w:rsid w:val="0088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41D627FD3B94B96E66B19822A9335">
    <w:name w:val="3FD41D627FD3B94B96E66B19822A9335"/>
  </w:style>
  <w:style w:type="paragraph" w:customStyle="1" w:styleId="FD261BAF4C6F7B4AB9E0AF92EFA2F275">
    <w:name w:val="FD261BAF4C6F7B4AB9E0AF92EFA2F275"/>
  </w:style>
  <w:style w:type="character" w:styleId="PlaceholderText">
    <w:name w:val="Placeholder Text"/>
    <w:basedOn w:val="DefaultParagraphFont"/>
    <w:uiPriority w:val="99"/>
    <w:semiHidden/>
    <w:rsid w:val="008823F5"/>
    <w:rPr>
      <w:color w:val="808080"/>
    </w:rPr>
  </w:style>
  <w:style w:type="paragraph" w:customStyle="1" w:styleId="20C020E7AB925B40A2DBA515276D343E">
    <w:name w:val="20C020E7AB925B40A2DBA515276D343E"/>
  </w:style>
  <w:style w:type="paragraph" w:customStyle="1" w:styleId="7E0D246D07054441901FD3FCA4AC1BEF">
    <w:name w:val="7E0D246D07054441901FD3FCA4AC1BEF"/>
  </w:style>
  <w:style w:type="paragraph" w:customStyle="1" w:styleId="8E8F56CC127A5843A408339598F3A492">
    <w:name w:val="8E8F56CC127A5843A408339598F3A492"/>
  </w:style>
  <w:style w:type="paragraph" w:customStyle="1" w:styleId="6123749F4B7CB5488DC533D13AB5B898">
    <w:name w:val="6123749F4B7CB5488DC533D13AB5B898"/>
  </w:style>
  <w:style w:type="paragraph" w:customStyle="1" w:styleId="Event">
    <w:name w:val="Event"/>
    <w:basedOn w:val="Normal"/>
    <w:qFormat/>
    <w:pPr>
      <w:spacing w:after="80"/>
    </w:pPr>
    <w:rPr>
      <w:rFonts w:eastAsiaTheme="minorHAnsi"/>
      <w:sz w:val="18"/>
      <w:szCs w:val="22"/>
      <w:lang w:eastAsia="en-US"/>
    </w:rPr>
  </w:style>
  <w:style w:type="paragraph" w:customStyle="1" w:styleId="A3D19FA38A4DDE42922DF0FF751E86E0">
    <w:name w:val="A3D19FA38A4DDE42922DF0FF751E86E0"/>
  </w:style>
  <w:style w:type="paragraph" w:customStyle="1" w:styleId="92EACC44FF3C974792E044E36002003F">
    <w:name w:val="92EACC44FF3C974792E044E36002003F"/>
  </w:style>
  <w:style w:type="paragraph" w:customStyle="1" w:styleId="2AC44521D3D1134C97DD07553131DC60">
    <w:name w:val="2AC44521D3D1134C97DD07553131DC60"/>
  </w:style>
  <w:style w:type="paragraph" w:customStyle="1" w:styleId="969A79A7D72E2840A2929A9D9E65B3A6">
    <w:name w:val="969A79A7D72E2840A2929A9D9E65B3A6"/>
  </w:style>
  <w:style w:type="paragraph" w:customStyle="1" w:styleId="5A4C931CAF742C46A5D2FA6A764783A9">
    <w:name w:val="5A4C931CAF742C46A5D2FA6A764783A9"/>
  </w:style>
  <w:style w:type="paragraph" w:customStyle="1" w:styleId="F5E2B0DC1DFDB945A716E2AA4C86F07C">
    <w:name w:val="F5E2B0DC1DFDB945A716E2AA4C86F07C"/>
  </w:style>
  <w:style w:type="paragraph" w:customStyle="1" w:styleId="FD8E7EA958CD3648B07554451871DD40">
    <w:name w:val="FD8E7EA958CD3648B07554451871DD40"/>
  </w:style>
  <w:style w:type="paragraph" w:customStyle="1" w:styleId="C5E2124D1B6B3F4FA7E56A1F99B097CB">
    <w:name w:val="C5E2124D1B6B3F4FA7E56A1F99B097CB"/>
  </w:style>
  <w:style w:type="paragraph" w:customStyle="1" w:styleId="98886414F8829C428DAF5671905D6DA0">
    <w:name w:val="98886414F8829C428DAF5671905D6DA0"/>
  </w:style>
  <w:style w:type="paragraph" w:customStyle="1" w:styleId="960FE0462092D544B91BB423A9522649">
    <w:name w:val="960FE0462092D544B91BB423A9522649"/>
  </w:style>
  <w:style w:type="paragraph" w:customStyle="1" w:styleId="E490C821A3C212418FEE9B7F4F5578AF">
    <w:name w:val="E490C821A3C212418FEE9B7F4F5578AF"/>
  </w:style>
  <w:style w:type="paragraph" w:customStyle="1" w:styleId="AF8016A19C1A844781BE598E45C250E1">
    <w:name w:val="AF8016A19C1A844781BE598E45C250E1"/>
  </w:style>
  <w:style w:type="paragraph" w:customStyle="1" w:styleId="47C471518A00644A8B0266481CCFEF97">
    <w:name w:val="47C471518A00644A8B0266481CCFEF97"/>
  </w:style>
  <w:style w:type="paragraph" w:customStyle="1" w:styleId="0FB5C7C99486454AB27084C9607C48FC">
    <w:name w:val="0FB5C7C99486454AB27084C9607C48FC"/>
  </w:style>
  <w:style w:type="paragraph" w:customStyle="1" w:styleId="F7473B3ED1C7744DA01D73FCAECFC42C">
    <w:name w:val="F7473B3ED1C7744DA01D73FCAECFC42C"/>
    <w:rsid w:val="008823F5"/>
  </w:style>
  <w:style w:type="paragraph" w:customStyle="1" w:styleId="4E0AB1A42D807046891AAA2FB72E75B4">
    <w:name w:val="4E0AB1A42D807046891AAA2FB72E75B4"/>
    <w:rsid w:val="008823F5"/>
  </w:style>
  <w:style w:type="paragraph" w:customStyle="1" w:styleId="590453CC91BA9B46A190182581E3A41F">
    <w:name w:val="590453CC91BA9B46A190182581E3A41F"/>
    <w:rsid w:val="008823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41D627FD3B94B96E66B19822A9335">
    <w:name w:val="3FD41D627FD3B94B96E66B19822A9335"/>
  </w:style>
  <w:style w:type="paragraph" w:customStyle="1" w:styleId="FD261BAF4C6F7B4AB9E0AF92EFA2F275">
    <w:name w:val="FD261BAF4C6F7B4AB9E0AF92EFA2F275"/>
  </w:style>
  <w:style w:type="character" w:styleId="PlaceholderText">
    <w:name w:val="Placeholder Text"/>
    <w:basedOn w:val="DefaultParagraphFont"/>
    <w:uiPriority w:val="99"/>
    <w:semiHidden/>
    <w:rsid w:val="008823F5"/>
    <w:rPr>
      <w:color w:val="808080"/>
    </w:rPr>
  </w:style>
  <w:style w:type="paragraph" w:customStyle="1" w:styleId="20C020E7AB925B40A2DBA515276D343E">
    <w:name w:val="20C020E7AB925B40A2DBA515276D343E"/>
  </w:style>
  <w:style w:type="paragraph" w:customStyle="1" w:styleId="7E0D246D07054441901FD3FCA4AC1BEF">
    <w:name w:val="7E0D246D07054441901FD3FCA4AC1BEF"/>
  </w:style>
  <w:style w:type="paragraph" w:customStyle="1" w:styleId="8E8F56CC127A5843A408339598F3A492">
    <w:name w:val="8E8F56CC127A5843A408339598F3A492"/>
  </w:style>
  <w:style w:type="paragraph" w:customStyle="1" w:styleId="6123749F4B7CB5488DC533D13AB5B898">
    <w:name w:val="6123749F4B7CB5488DC533D13AB5B898"/>
  </w:style>
  <w:style w:type="paragraph" w:customStyle="1" w:styleId="Event">
    <w:name w:val="Event"/>
    <w:basedOn w:val="Normal"/>
    <w:qFormat/>
    <w:pPr>
      <w:spacing w:after="80"/>
    </w:pPr>
    <w:rPr>
      <w:rFonts w:eastAsiaTheme="minorHAnsi"/>
      <w:sz w:val="18"/>
      <w:szCs w:val="22"/>
      <w:lang w:eastAsia="en-US"/>
    </w:rPr>
  </w:style>
  <w:style w:type="paragraph" w:customStyle="1" w:styleId="A3D19FA38A4DDE42922DF0FF751E86E0">
    <w:name w:val="A3D19FA38A4DDE42922DF0FF751E86E0"/>
  </w:style>
  <w:style w:type="paragraph" w:customStyle="1" w:styleId="92EACC44FF3C974792E044E36002003F">
    <w:name w:val="92EACC44FF3C974792E044E36002003F"/>
  </w:style>
  <w:style w:type="paragraph" w:customStyle="1" w:styleId="2AC44521D3D1134C97DD07553131DC60">
    <w:name w:val="2AC44521D3D1134C97DD07553131DC60"/>
  </w:style>
  <w:style w:type="paragraph" w:customStyle="1" w:styleId="969A79A7D72E2840A2929A9D9E65B3A6">
    <w:name w:val="969A79A7D72E2840A2929A9D9E65B3A6"/>
  </w:style>
  <w:style w:type="paragraph" w:customStyle="1" w:styleId="5A4C931CAF742C46A5D2FA6A764783A9">
    <w:name w:val="5A4C931CAF742C46A5D2FA6A764783A9"/>
  </w:style>
  <w:style w:type="paragraph" w:customStyle="1" w:styleId="F5E2B0DC1DFDB945A716E2AA4C86F07C">
    <w:name w:val="F5E2B0DC1DFDB945A716E2AA4C86F07C"/>
  </w:style>
  <w:style w:type="paragraph" w:customStyle="1" w:styleId="FD8E7EA958CD3648B07554451871DD40">
    <w:name w:val="FD8E7EA958CD3648B07554451871DD40"/>
  </w:style>
  <w:style w:type="paragraph" w:customStyle="1" w:styleId="C5E2124D1B6B3F4FA7E56A1F99B097CB">
    <w:name w:val="C5E2124D1B6B3F4FA7E56A1F99B097CB"/>
  </w:style>
  <w:style w:type="paragraph" w:customStyle="1" w:styleId="98886414F8829C428DAF5671905D6DA0">
    <w:name w:val="98886414F8829C428DAF5671905D6DA0"/>
  </w:style>
  <w:style w:type="paragraph" w:customStyle="1" w:styleId="960FE0462092D544B91BB423A9522649">
    <w:name w:val="960FE0462092D544B91BB423A9522649"/>
  </w:style>
  <w:style w:type="paragraph" w:customStyle="1" w:styleId="E490C821A3C212418FEE9B7F4F5578AF">
    <w:name w:val="E490C821A3C212418FEE9B7F4F5578AF"/>
  </w:style>
  <w:style w:type="paragraph" w:customStyle="1" w:styleId="AF8016A19C1A844781BE598E45C250E1">
    <w:name w:val="AF8016A19C1A844781BE598E45C250E1"/>
  </w:style>
  <w:style w:type="paragraph" w:customStyle="1" w:styleId="47C471518A00644A8B0266481CCFEF97">
    <w:name w:val="47C471518A00644A8B0266481CCFEF97"/>
  </w:style>
  <w:style w:type="paragraph" w:customStyle="1" w:styleId="0FB5C7C99486454AB27084C9607C48FC">
    <w:name w:val="0FB5C7C99486454AB27084C9607C48FC"/>
  </w:style>
  <w:style w:type="paragraph" w:customStyle="1" w:styleId="F7473B3ED1C7744DA01D73FCAECFC42C">
    <w:name w:val="F7473B3ED1C7744DA01D73FCAECFC42C"/>
    <w:rsid w:val="008823F5"/>
  </w:style>
  <w:style w:type="paragraph" w:customStyle="1" w:styleId="4E0AB1A42D807046891AAA2FB72E75B4">
    <w:name w:val="4E0AB1A42D807046891AAA2FB72E75B4"/>
    <w:rsid w:val="008823F5"/>
  </w:style>
  <w:style w:type="paragraph" w:customStyle="1" w:styleId="590453CC91BA9B46A190182581E3A41F">
    <w:name w:val="590453CC91BA9B46A190182581E3A41F"/>
    <w:rsid w:val="00882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AC4C09-31FE-7E48-A8AD-C79E4CBC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10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 </vt:lpstr>
      <vt:lpstr>Header One</vt:lpstr>
      <vt:lpstr>    Header Two</vt:lpstr>
      <vt:lpstr>        Header Three</vt:lpstr>
    </vt:vector>
  </TitlesOfParts>
  <Company>Eco Northwest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Jeff Ferris</dc:creator>
  <cp:keywords/>
  <dc:description/>
  <cp:lastModifiedBy>Lizzie Gooding</cp:lastModifiedBy>
  <cp:revision>6</cp:revision>
  <cp:lastPrinted>2016-01-12T17:44:00Z</cp:lastPrinted>
  <dcterms:created xsi:type="dcterms:W3CDTF">2016-04-26T21:32:00Z</dcterms:created>
  <dcterms:modified xsi:type="dcterms:W3CDTF">2016-04-26T21:44:00Z</dcterms:modified>
</cp:coreProperties>
</file>