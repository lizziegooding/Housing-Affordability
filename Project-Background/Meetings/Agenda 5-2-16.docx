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8FAD" w14:textId="77777777" w:rsidR="00072D70" w:rsidRDefault="00DE1730" w:rsidP="00DE1730">
      <w:pPr>
        <w:pStyle w:val="Heading3"/>
      </w:pPr>
      <w:r>
        <w:t>AGENDA</w:t>
      </w:r>
    </w:p>
    <w:p w14:paraId="604FC6E2" w14:textId="3E305860" w:rsid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Portland Housing Center Housing Affordability Tool</w:t>
      </w:r>
    </w:p>
    <w:p w14:paraId="4AAF327A" w14:textId="5FBB1D7C" w:rsidR="00741F4F" w:rsidRP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Prototype Check-in</w:t>
      </w:r>
    </w:p>
    <w:sdt>
      <w:sdtPr>
        <w:rPr>
          <w:rFonts w:ascii="Franklin Gothic Book" w:hAnsi="Franklin Gothic Book"/>
        </w:rPr>
        <w:id w:val="63719735"/>
        <w:placeholder>
          <w:docPart w:val="FD261BAF4C6F7B4AB9E0AF92EFA2F27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5-02T00:00:00Z">
          <w:dateFormat w:val="M/d/yyyy"/>
          <w:lid w:val="en-US"/>
          <w:storeMappedDataAs w:val="dateTime"/>
          <w:calendar w:val="gregorian"/>
        </w:date>
      </w:sdtPr>
      <w:sdtContent>
        <w:p w14:paraId="6F8DB479" w14:textId="12058F85" w:rsidR="00DE1730" w:rsidRPr="00DE1730" w:rsidRDefault="007301DE" w:rsidP="00DE1730">
          <w:pPr>
            <w:spacing w:after="0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</w:rPr>
            <w:t>5</w:t>
          </w:r>
          <w:r w:rsidR="00741F4F">
            <w:rPr>
              <w:rFonts w:ascii="Franklin Gothic Book" w:hAnsi="Franklin Gothic Book"/>
            </w:rPr>
            <w:t>/2/2016</w:t>
          </w:r>
        </w:p>
      </w:sdtContent>
    </w:sdt>
    <w:p w14:paraId="2A518723" w14:textId="5FC53348" w:rsidR="00DE1730" w:rsidRPr="00DE1730" w:rsidRDefault="007301DE" w:rsidP="00DE1730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2</w:t>
      </w:r>
      <w:r w:rsidR="00715EF5">
        <w:rPr>
          <w:rFonts w:ascii="Franklin Gothic Book" w:hAnsi="Franklin Gothic Book"/>
        </w:rPr>
        <w:t>:00</w:t>
      </w:r>
      <w:r w:rsidR="00741F4F">
        <w:rPr>
          <w:rFonts w:ascii="Franklin Gothic Book" w:hAnsi="Franklin Gothic Book"/>
        </w:rPr>
        <w:t xml:space="preserve">pm – </w:t>
      </w:r>
      <w:r>
        <w:rPr>
          <w:rFonts w:ascii="Franklin Gothic Book" w:hAnsi="Franklin Gothic Book"/>
        </w:rPr>
        <w:t>3</w:t>
      </w:r>
      <w:r w:rsidR="00715EF5">
        <w:rPr>
          <w:rFonts w:ascii="Franklin Gothic Book" w:hAnsi="Franklin Gothic Book"/>
        </w:rPr>
        <w:t>:00</w:t>
      </w:r>
      <w:r w:rsidR="00741F4F">
        <w:rPr>
          <w:rFonts w:ascii="Franklin Gothic Book" w:hAnsi="Franklin Gothic Book"/>
        </w:rPr>
        <w:t>p</w:t>
      </w:r>
      <w:r w:rsidR="00715EF5">
        <w:rPr>
          <w:rFonts w:ascii="Franklin Gothic Book" w:hAnsi="Franklin Gothic Book"/>
        </w:rPr>
        <w:t>m</w:t>
      </w:r>
      <w:bookmarkStart w:id="0" w:name="_GoBack"/>
      <w:bookmarkEnd w:id="0"/>
    </w:p>
    <w:p w14:paraId="14BA02E3" w14:textId="77777777" w:rsidR="00DE1730" w:rsidRDefault="00DE1730" w:rsidP="00DE1730">
      <w:pPr>
        <w:spacing w:after="0"/>
        <w:rPr>
          <w:rFonts w:ascii="Franklin Gothic Book" w:hAnsi="Franklin Gothic Book"/>
        </w:rPr>
      </w:pPr>
    </w:p>
    <w:p w14:paraId="5BE7EC96" w14:textId="77777777" w:rsidR="0063318B" w:rsidRDefault="0063318B" w:rsidP="00DE1730">
      <w:pPr>
        <w:spacing w:after="0"/>
        <w:rPr>
          <w:rFonts w:ascii="Franklin Gothic Book" w:hAnsi="Franklin Gothic Book"/>
        </w:rPr>
      </w:pPr>
    </w:p>
    <w:p w14:paraId="6B6C0ED5" w14:textId="77777777" w:rsidR="0063318B" w:rsidRPr="00DE1730" w:rsidRDefault="0063318B" w:rsidP="00DE1730">
      <w:pPr>
        <w:spacing w:after="0"/>
        <w:rPr>
          <w:rFonts w:ascii="Franklin Gothic Book" w:hAnsi="Franklin Gothic Book"/>
        </w:rPr>
      </w:pPr>
    </w:p>
    <w:tbl>
      <w:tblPr>
        <w:tblStyle w:val="TableGrid"/>
        <w:tblW w:w="9925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8454"/>
      </w:tblGrid>
      <w:tr w:rsidR="003D0B37" w:rsidRPr="00DE1730" w14:paraId="11B12557" w14:textId="77777777" w:rsidTr="003D0B37">
        <w:tc>
          <w:tcPr>
            <w:tcW w:w="1471" w:type="dxa"/>
          </w:tcPr>
          <w:p w14:paraId="3F0AB3CE" w14:textId="77777777" w:rsidR="003D0B37" w:rsidRDefault="003D0B37" w:rsidP="00715EF5">
            <w:pPr>
              <w:spacing w:after="0"/>
              <w:rPr>
                <w:rFonts w:ascii="Franklin Gothic Book" w:hAnsi="Franklin Gothic Book"/>
              </w:rPr>
            </w:pPr>
          </w:p>
        </w:tc>
        <w:tc>
          <w:tcPr>
            <w:tcW w:w="8454" w:type="dxa"/>
          </w:tcPr>
          <w:p w14:paraId="18A0B02B" w14:textId="258EE8A9" w:rsidR="003D0B37" w:rsidRPr="00E06AB6" w:rsidRDefault="003D0B37" w:rsidP="00E06AB6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Discussion Topic</w:t>
            </w:r>
          </w:p>
        </w:tc>
      </w:tr>
      <w:tr w:rsidR="003D0B37" w:rsidRPr="00DE1730" w14:paraId="2E34A3BB" w14:textId="79AE2346" w:rsidTr="003D0B37">
        <w:tc>
          <w:tcPr>
            <w:tcW w:w="1471" w:type="dxa"/>
          </w:tcPr>
          <w:p w14:paraId="3F0D88A5" w14:textId="459A3494" w:rsidR="003D0B37" w:rsidRPr="00DE1730" w:rsidRDefault="003D0B37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2:00pm – 2:15pm</w:t>
            </w:r>
          </w:p>
        </w:tc>
        <w:tc>
          <w:tcPr>
            <w:tcW w:w="8454" w:type="dxa"/>
          </w:tcPr>
          <w:p w14:paraId="574C6953" w14:textId="77777777" w:rsidR="003D0B37" w:rsidRPr="00265DBF" w:rsidRDefault="003D0B37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Brief overview of project progress and explanation of map prototype</w:t>
            </w:r>
          </w:p>
          <w:p w14:paraId="0758D510" w14:textId="29717536" w:rsidR="003D0B37" w:rsidRPr="00C61E71" w:rsidRDefault="003D0B37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any edits to current styles or functionality of maps</w:t>
            </w:r>
          </w:p>
        </w:tc>
      </w:tr>
      <w:tr w:rsidR="003D0B37" w:rsidRPr="00DE1730" w14:paraId="718E65C7" w14:textId="77777777" w:rsidTr="003D0B37">
        <w:tc>
          <w:tcPr>
            <w:tcW w:w="1471" w:type="dxa"/>
          </w:tcPr>
          <w:p w14:paraId="6BF21711" w14:textId="1AC9FC3A" w:rsidR="003D0B37" w:rsidRDefault="003D0B37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2:15pm – 2:30pm</w:t>
            </w:r>
          </w:p>
        </w:tc>
        <w:tc>
          <w:tcPr>
            <w:tcW w:w="8454" w:type="dxa"/>
          </w:tcPr>
          <w:p w14:paraId="416BE6C7" w14:textId="658B1B53" w:rsidR="003D0B37" w:rsidRPr="00C61E71" w:rsidRDefault="003D0B37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Review</w:t>
            </w:r>
            <w:r w:rsidR="00074B8C">
              <w:rPr>
                <w:rFonts w:ascii="Franklin Gothic Book" w:hAnsi="Franklin Gothic Book"/>
              </w:rPr>
              <w:t xml:space="preserve"> map</w:t>
            </w:r>
            <w:r>
              <w:rPr>
                <w:rFonts w:ascii="Franklin Gothic Book" w:hAnsi="Franklin Gothic Book"/>
              </w:rPr>
              <w:t xml:space="preserve"> assumptions and discuss any necessary </w:t>
            </w:r>
            <w:r w:rsidR="00074B8C">
              <w:rPr>
                <w:rFonts w:ascii="Franklin Gothic Book" w:hAnsi="Franklin Gothic Book"/>
              </w:rPr>
              <w:t>data changes</w:t>
            </w:r>
          </w:p>
        </w:tc>
      </w:tr>
      <w:tr w:rsidR="003D0B37" w:rsidRPr="00DE1730" w14:paraId="02F1C9EE" w14:textId="277289AA" w:rsidTr="003D0B37">
        <w:tc>
          <w:tcPr>
            <w:tcW w:w="1471" w:type="dxa"/>
          </w:tcPr>
          <w:p w14:paraId="347A0F22" w14:textId="0FECD384" w:rsidR="003D0B37" w:rsidRPr="00DE1730" w:rsidRDefault="003D0B37" w:rsidP="0059360F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2:30pm – 2:45pm</w:t>
            </w:r>
          </w:p>
        </w:tc>
        <w:tc>
          <w:tcPr>
            <w:tcW w:w="8454" w:type="dxa"/>
          </w:tcPr>
          <w:p w14:paraId="6FC65785" w14:textId="72672B7F" w:rsidR="003D0B37" w:rsidRPr="00C61E71" w:rsidRDefault="003D0B37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Review draft webpage layout including page title, description, assumptions, and styles</w:t>
            </w:r>
          </w:p>
        </w:tc>
      </w:tr>
      <w:tr w:rsidR="003D0B37" w:rsidRPr="00DE1730" w14:paraId="65A694CC" w14:textId="64EDB45A" w:rsidTr="003D0B37">
        <w:trPr>
          <w:trHeight w:val="685"/>
        </w:trPr>
        <w:tc>
          <w:tcPr>
            <w:tcW w:w="1471" w:type="dxa"/>
          </w:tcPr>
          <w:p w14:paraId="135505DD" w14:textId="4ED57800" w:rsidR="003D0B37" w:rsidRPr="00DE1730" w:rsidRDefault="003D0B37" w:rsidP="007629E3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2:45pm – 3:00pm</w:t>
            </w:r>
          </w:p>
        </w:tc>
        <w:tc>
          <w:tcPr>
            <w:tcW w:w="8454" w:type="dxa"/>
          </w:tcPr>
          <w:p w14:paraId="73B10170" w14:textId="514B96E0" w:rsidR="003D0B37" w:rsidRPr="00C61E71" w:rsidRDefault="003D0B37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web implementation and decide on a final timeline for implementation and deliverables</w:t>
            </w:r>
          </w:p>
        </w:tc>
      </w:tr>
    </w:tbl>
    <w:p w14:paraId="37E385D2" w14:textId="77777777" w:rsidR="00DE1730" w:rsidRDefault="00DE1730" w:rsidP="00DE1730">
      <w:pPr>
        <w:rPr>
          <w:rFonts w:ascii="Franklin Gothic Book" w:hAnsi="Franklin Gothic Book"/>
        </w:rPr>
      </w:pPr>
    </w:p>
    <w:p w14:paraId="7D31030D" w14:textId="77777777" w:rsidR="00DE1730" w:rsidRDefault="00DE1730" w:rsidP="00DE1730"/>
    <w:sectPr w:rsidR="00DE1730" w:rsidSect="0047622B"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87E93" w14:textId="77777777" w:rsidR="007301DE" w:rsidRDefault="007301DE" w:rsidP="00B8023A">
      <w:r>
        <w:separator/>
      </w:r>
    </w:p>
  </w:endnote>
  <w:endnote w:type="continuationSeparator" w:id="0">
    <w:p w14:paraId="1728E84E" w14:textId="77777777" w:rsidR="007301DE" w:rsidRDefault="007301DE" w:rsidP="00B8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F141D" w14:textId="77777777" w:rsidR="007301DE" w:rsidRDefault="007301DE" w:rsidP="00B8023A">
      <w:r>
        <w:separator/>
      </w:r>
    </w:p>
  </w:footnote>
  <w:footnote w:type="continuationSeparator" w:id="0">
    <w:p w14:paraId="487571F5" w14:textId="77777777" w:rsidR="007301DE" w:rsidRDefault="007301DE" w:rsidP="00B802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BBE8" w14:textId="77777777" w:rsidR="007301DE" w:rsidRDefault="007301DE" w:rsidP="0047622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351AAF5C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2893DAA"/>
    <w:multiLevelType w:val="multilevel"/>
    <w:tmpl w:val="0EB0C998"/>
    <w:numStyleLink w:val="ECO-List"/>
  </w:abstractNum>
  <w:abstractNum w:abstractNumId="2">
    <w:nsid w:val="63306980"/>
    <w:multiLevelType w:val="multilevel"/>
    <w:tmpl w:val="0EB0C998"/>
    <w:styleLink w:val="ECO-List"/>
    <w:lvl w:ilvl="0">
      <w:start w:val="1"/>
      <w:numFmt w:val="bullet"/>
      <w:pStyle w:val="List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pStyle w:val="ListBullet2"/>
      <w:lvlText w:val=""/>
      <w:lvlJc w:val="left"/>
      <w:pPr>
        <w:ind w:left="864" w:hanging="288"/>
      </w:pPr>
      <w:rPr>
        <w:rFonts w:ascii="Webdings" w:hAnsi="Webdings" w:hint="default"/>
        <w:sz w:val="16"/>
        <w:szCs w:val="16"/>
      </w:rPr>
    </w:lvl>
    <w:lvl w:ilvl="2">
      <w:start w:val="1"/>
      <w:numFmt w:val="bullet"/>
      <w:pStyle w:val="ListBullet3"/>
      <w:lvlText w:val=""/>
      <w:lvlJc w:val="left"/>
      <w:pPr>
        <w:ind w:left="1152" w:hanging="288"/>
      </w:pPr>
      <w:rPr>
        <w:rFonts w:ascii="Wingdings" w:hAnsi="Wingdings" w:hint="default"/>
        <w:sz w:val="16"/>
      </w:rPr>
    </w:lvl>
    <w:lvl w:ilvl="3">
      <w:start w:val="1"/>
      <w:numFmt w:val="bullet"/>
      <w:pStyle w:val="ListBullet4"/>
      <w:lvlText w:val="-"/>
      <w:lvlJc w:val="left"/>
      <w:pPr>
        <w:ind w:left="1440" w:hanging="288"/>
      </w:pPr>
      <w:rPr>
        <w:rFonts w:ascii="Helvetica" w:hAnsi="Helvetica" w:hint="default"/>
        <w:sz w:val="16"/>
        <w:szCs w:val="16"/>
      </w:rPr>
    </w:lvl>
    <w:lvl w:ilvl="4">
      <w:start w:val="1"/>
      <w:numFmt w:val="bullet"/>
      <w:pStyle w:val="ListBullet5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E9323C"/>
    <w:multiLevelType w:val="hybridMultilevel"/>
    <w:tmpl w:val="E9DC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attachedTemplate r:id="rId1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F5"/>
    <w:rsid w:val="00004F46"/>
    <w:rsid w:val="000050BF"/>
    <w:rsid w:val="00014FC1"/>
    <w:rsid w:val="00060F7D"/>
    <w:rsid w:val="000634A8"/>
    <w:rsid w:val="00072D70"/>
    <w:rsid w:val="00074B8C"/>
    <w:rsid w:val="000A58D7"/>
    <w:rsid w:val="000B208A"/>
    <w:rsid w:val="000C1EB9"/>
    <w:rsid w:val="000D3DF7"/>
    <w:rsid w:val="000D4AD4"/>
    <w:rsid w:val="000E2762"/>
    <w:rsid w:val="00103418"/>
    <w:rsid w:val="0012366C"/>
    <w:rsid w:val="001307CB"/>
    <w:rsid w:val="00143FB6"/>
    <w:rsid w:val="00181570"/>
    <w:rsid w:val="00191848"/>
    <w:rsid w:val="001B0854"/>
    <w:rsid w:val="001C713B"/>
    <w:rsid w:val="001D6A7A"/>
    <w:rsid w:val="001E04D6"/>
    <w:rsid w:val="001E2590"/>
    <w:rsid w:val="001F2992"/>
    <w:rsid w:val="001F7A65"/>
    <w:rsid w:val="00215DC7"/>
    <w:rsid w:val="00221231"/>
    <w:rsid w:val="00225B7C"/>
    <w:rsid w:val="00231AFF"/>
    <w:rsid w:val="00234ADC"/>
    <w:rsid w:val="00265B04"/>
    <w:rsid w:val="00265DBF"/>
    <w:rsid w:val="00270CD1"/>
    <w:rsid w:val="002A56D0"/>
    <w:rsid w:val="002C1536"/>
    <w:rsid w:val="002E6087"/>
    <w:rsid w:val="002F7623"/>
    <w:rsid w:val="003279E9"/>
    <w:rsid w:val="00330FB1"/>
    <w:rsid w:val="00354375"/>
    <w:rsid w:val="0035638F"/>
    <w:rsid w:val="003654C6"/>
    <w:rsid w:val="0038702E"/>
    <w:rsid w:val="003B58A8"/>
    <w:rsid w:val="003C3179"/>
    <w:rsid w:val="003D0B37"/>
    <w:rsid w:val="003E5C33"/>
    <w:rsid w:val="003F20D4"/>
    <w:rsid w:val="003F49BE"/>
    <w:rsid w:val="004275F3"/>
    <w:rsid w:val="00432967"/>
    <w:rsid w:val="00432F56"/>
    <w:rsid w:val="004351F8"/>
    <w:rsid w:val="004451E6"/>
    <w:rsid w:val="0044596F"/>
    <w:rsid w:val="00445F86"/>
    <w:rsid w:val="0045419A"/>
    <w:rsid w:val="0047622B"/>
    <w:rsid w:val="00481470"/>
    <w:rsid w:val="00486439"/>
    <w:rsid w:val="00495063"/>
    <w:rsid w:val="00497016"/>
    <w:rsid w:val="004A68F6"/>
    <w:rsid w:val="004B563A"/>
    <w:rsid w:val="004C4FF7"/>
    <w:rsid w:val="004D3A71"/>
    <w:rsid w:val="004D494C"/>
    <w:rsid w:val="005100F6"/>
    <w:rsid w:val="0053274F"/>
    <w:rsid w:val="00533D36"/>
    <w:rsid w:val="00560E1D"/>
    <w:rsid w:val="00570496"/>
    <w:rsid w:val="005842E1"/>
    <w:rsid w:val="0059360F"/>
    <w:rsid w:val="0063318B"/>
    <w:rsid w:val="006429F3"/>
    <w:rsid w:val="00642B93"/>
    <w:rsid w:val="006A0BF7"/>
    <w:rsid w:val="006A2665"/>
    <w:rsid w:val="006A4A67"/>
    <w:rsid w:val="006A7307"/>
    <w:rsid w:val="006C680C"/>
    <w:rsid w:val="006D7547"/>
    <w:rsid w:val="006E1902"/>
    <w:rsid w:val="007065D0"/>
    <w:rsid w:val="0071224E"/>
    <w:rsid w:val="00715EF5"/>
    <w:rsid w:val="007301DE"/>
    <w:rsid w:val="00741F4F"/>
    <w:rsid w:val="007538FB"/>
    <w:rsid w:val="007621E7"/>
    <w:rsid w:val="007629E3"/>
    <w:rsid w:val="007A582D"/>
    <w:rsid w:val="007C6980"/>
    <w:rsid w:val="007D14A3"/>
    <w:rsid w:val="007F02E2"/>
    <w:rsid w:val="00823D92"/>
    <w:rsid w:val="00833E58"/>
    <w:rsid w:val="00894C02"/>
    <w:rsid w:val="00895B60"/>
    <w:rsid w:val="008A60EC"/>
    <w:rsid w:val="008D6FFF"/>
    <w:rsid w:val="00914A21"/>
    <w:rsid w:val="00936D34"/>
    <w:rsid w:val="00943588"/>
    <w:rsid w:val="00957F08"/>
    <w:rsid w:val="00961F57"/>
    <w:rsid w:val="00964F34"/>
    <w:rsid w:val="00994663"/>
    <w:rsid w:val="009C7C69"/>
    <w:rsid w:val="00A25361"/>
    <w:rsid w:val="00A33DC0"/>
    <w:rsid w:val="00A4783F"/>
    <w:rsid w:val="00A54A72"/>
    <w:rsid w:val="00A61A05"/>
    <w:rsid w:val="00A63449"/>
    <w:rsid w:val="00A63AED"/>
    <w:rsid w:val="00AA1B02"/>
    <w:rsid w:val="00AF0F25"/>
    <w:rsid w:val="00B047E9"/>
    <w:rsid w:val="00B11880"/>
    <w:rsid w:val="00B2464D"/>
    <w:rsid w:val="00B62B27"/>
    <w:rsid w:val="00B8023A"/>
    <w:rsid w:val="00B94323"/>
    <w:rsid w:val="00BA1D87"/>
    <w:rsid w:val="00BA466D"/>
    <w:rsid w:val="00BB5592"/>
    <w:rsid w:val="00BB6236"/>
    <w:rsid w:val="00BD231F"/>
    <w:rsid w:val="00BF0ADD"/>
    <w:rsid w:val="00C01972"/>
    <w:rsid w:val="00C24D0C"/>
    <w:rsid w:val="00C2594E"/>
    <w:rsid w:val="00C4685B"/>
    <w:rsid w:val="00C5685C"/>
    <w:rsid w:val="00C61E71"/>
    <w:rsid w:val="00C63EC7"/>
    <w:rsid w:val="00C818A8"/>
    <w:rsid w:val="00C90849"/>
    <w:rsid w:val="00CE4B3D"/>
    <w:rsid w:val="00CF0097"/>
    <w:rsid w:val="00D241D1"/>
    <w:rsid w:val="00D26180"/>
    <w:rsid w:val="00D64E19"/>
    <w:rsid w:val="00D959CA"/>
    <w:rsid w:val="00DA0331"/>
    <w:rsid w:val="00DB5446"/>
    <w:rsid w:val="00DE1730"/>
    <w:rsid w:val="00DF6943"/>
    <w:rsid w:val="00E00520"/>
    <w:rsid w:val="00E06AB6"/>
    <w:rsid w:val="00E553E8"/>
    <w:rsid w:val="00E6086D"/>
    <w:rsid w:val="00E65C34"/>
    <w:rsid w:val="00E84D52"/>
    <w:rsid w:val="00EA3697"/>
    <w:rsid w:val="00ED1E1A"/>
    <w:rsid w:val="00F10683"/>
    <w:rsid w:val="00F23F5B"/>
    <w:rsid w:val="00F25C91"/>
    <w:rsid w:val="00F41768"/>
    <w:rsid w:val="00F43853"/>
    <w:rsid w:val="00F5210B"/>
    <w:rsid w:val="00F56FD5"/>
    <w:rsid w:val="00FB19DC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FED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erris:Google%20Drive:ECO%20Templates%20:ECO%20Office%20Templates: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261BAF4C6F7B4AB9E0AF92EFA2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AE32-698E-EF4D-BD83-01CA16458872}"/>
      </w:docPartPr>
      <w:docPartBody>
        <w:p w:rsidR="008823F5" w:rsidRDefault="008823F5">
          <w:pPr>
            <w:pStyle w:val="FD261BAF4C6F7B4AB9E0AF92EFA2F27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F5"/>
    <w:rsid w:val="001913BA"/>
    <w:rsid w:val="008823F5"/>
    <w:rsid w:val="00A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71D2C-401B-DF44-8041-E780ECA4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1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 </vt:lpstr>
      <vt:lpstr>Header One</vt:lpstr>
      <vt:lpstr>    Header Two</vt:lpstr>
      <vt:lpstr>        Header Three</vt:lpstr>
    </vt:vector>
  </TitlesOfParts>
  <Company>Eco Northwest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Jeff Ferris</dc:creator>
  <cp:keywords/>
  <dc:description/>
  <cp:lastModifiedBy>Lizzie Gooding</cp:lastModifiedBy>
  <cp:revision>4</cp:revision>
  <cp:lastPrinted>2016-01-12T17:44:00Z</cp:lastPrinted>
  <dcterms:created xsi:type="dcterms:W3CDTF">2016-05-02T18:52:00Z</dcterms:created>
  <dcterms:modified xsi:type="dcterms:W3CDTF">2016-05-02T18:54:00Z</dcterms:modified>
</cp:coreProperties>
</file>