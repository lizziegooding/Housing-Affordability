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08FAD" w14:textId="77777777" w:rsidR="00072D70" w:rsidRDefault="00DE1730" w:rsidP="00DE1730">
      <w:pPr>
        <w:pStyle w:val="Heading3"/>
      </w:pPr>
      <w:r>
        <w:t>AGENDA</w:t>
      </w:r>
    </w:p>
    <w:p w14:paraId="604FC6E2" w14:textId="3E305860" w:rsidR="00DE1730" w:rsidRDefault="00741F4F" w:rsidP="00DE1730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Portland Housing Center Housing Affordability Tool</w:t>
      </w:r>
    </w:p>
    <w:p w14:paraId="4AAF327A" w14:textId="5FBB1D7C" w:rsidR="00741F4F" w:rsidRPr="00DE1730" w:rsidRDefault="00741F4F" w:rsidP="00DE1730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Prototype Check-in</w:t>
      </w:r>
    </w:p>
    <w:sdt>
      <w:sdtPr>
        <w:rPr>
          <w:rFonts w:ascii="Franklin Gothic Book" w:hAnsi="Franklin Gothic Book"/>
        </w:rPr>
        <w:id w:val="63719735"/>
        <w:placeholder>
          <w:docPart w:val="FD261BAF4C6F7B4AB9E0AF92EFA2F27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5-02T00:00:00Z">
          <w:dateFormat w:val="M/d/yyyy"/>
          <w:lid w:val="en-US"/>
          <w:storeMappedDataAs w:val="dateTime"/>
          <w:calendar w:val="gregorian"/>
        </w:date>
      </w:sdtPr>
      <w:sdtContent>
        <w:p w14:paraId="6F8DB479" w14:textId="12058F85" w:rsidR="00DE1730" w:rsidRPr="00DE1730" w:rsidRDefault="007301DE" w:rsidP="00DE1730">
          <w:pPr>
            <w:spacing w:after="0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</w:rPr>
            <w:t>5</w:t>
          </w:r>
          <w:r w:rsidR="00741F4F">
            <w:rPr>
              <w:rFonts w:ascii="Franklin Gothic Book" w:hAnsi="Franklin Gothic Book"/>
            </w:rPr>
            <w:t>/2/2016</w:t>
          </w:r>
        </w:p>
      </w:sdtContent>
    </w:sdt>
    <w:p w14:paraId="2A518723" w14:textId="5FC53348" w:rsidR="00DE1730" w:rsidRPr="00DE1730" w:rsidRDefault="007301DE" w:rsidP="00DE1730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2</w:t>
      </w:r>
      <w:r w:rsidR="00715EF5">
        <w:rPr>
          <w:rFonts w:ascii="Franklin Gothic Book" w:hAnsi="Franklin Gothic Book"/>
        </w:rPr>
        <w:t>:00</w:t>
      </w:r>
      <w:r w:rsidR="00741F4F">
        <w:rPr>
          <w:rFonts w:ascii="Franklin Gothic Book" w:hAnsi="Franklin Gothic Book"/>
        </w:rPr>
        <w:t xml:space="preserve">pm – </w:t>
      </w:r>
      <w:r>
        <w:rPr>
          <w:rFonts w:ascii="Franklin Gothic Book" w:hAnsi="Franklin Gothic Book"/>
        </w:rPr>
        <w:t>3</w:t>
      </w:r>
      <w:r w:rsidR="00715EF5">
        <w:rPr>
          <w:rFonts w:ascii="Franklin Gothic Book" w:hAnsi="Franklin Gothic Book"/>
        </w:rPr>
        <w:t>:00</w:t>
      </w:r>
      <w:r w:rsidR="00741F4F">
        <w:rPr>
          <w:rFonts w:ascii="Franklin Gothic Book" w:hAnsi="Franklin Gothic Book"/>
        </w:rPr>
        <w:t>p</w:t>
      </w:r>
      <w:r w:rsidR="00715EF5">
        <w:rPr>
          <w:rFonts w:ascii="Franklin Gothic Book" w:hAnsi="Franklin Gothic Book"/>
        </w:rPr>
        <w:t>m</w:t>
      </w:r>
    </w:p>
    <w:p w14:paraId="14BA02E3" w14:textId="77777777" w:rsidR="00DE1730" w:rsidRDefault="00DE1730" w:rsidP="00DE1730">
      <w:pPr>
        <w:spacing w:after="0"/>
        <w:rPr>
          <w:rFonts w:ascii="Franklin Gothic Book" w:hAnsi="Franklin Gothic Book"/>
        </w:rPr>
      </w:pPr>
    </w:p>
    <w:p w14:paraId="5BE7EC96" w14:textId="77777777" w:rsidR="0063318B" w:rsidRDefault="0063318B" w:rsidP="00DE1730">
      <w:pPr>
        <w:spacing w:after="0"/>
        <w:rPr>
          <w:rFonts w:ascii="Franklin Gothic Book" w:hAnsi="Franklin Gothic Book"/>
        </w:rPr>
      </w:pPr>
    </w:p>
    <w:p w14:paraId="6B6C0ED5" w14:textId="77777777" w:rsidR="0063318B" w:rsidRPr="00DE1730" w:rsidRDefault="0063318B" w:rsidP="00DE1730">
      <w:pPr>
        <w:spacing w:after="0"/>
        <w:rPr>
          <w:rFonts w:ascii="Franklin Gothic Book" w:hAnsi="Franklin Gothic Book"/>
        </w:rPr>
      </w:pPr>
    </w:p>
    <w:tbl>
      <w:tblPr>
        <w:tblStyle w:val="TableGrid"/>
        <w:tblW w:w="9565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3562"/>
        <w:gridCol w:w="4532"/>
      </w:tblGrid>
      <w:tr w:rsidR="00F23F5B" w:rsidRPr="00DE1730" w14:paraId="11B12557" w14:textId="77777777" w:rsidTr="00E06AB6">
        <w:tc>
          <w:tcPr>
            <w:tcW w:w="1471" w:type="dxa"/>
          </w:tcPr>
          <w:p w14:paraId="3F0AB3CE" w14:textId="77777777" w:rsidR="00F23F5B" w:rsidRDefault="00F23F5B" w:rsidP="00715EF5">
            <w:pPr>
              <w:spacing w:after="0"/>
              <w:rPr>
                <w:rFonts w:ascii="Franklin Gothic Book" w:hAnsi="Franklin Gothic Book"/>
              </w:rPr>
            </w:pPr>
          </w:p>
        </w:tc>
        <w:tc>
          <w:tcPr>
            <w:tcW w:w="3562" w:type="dxa"/>
          </w:tcPr>
          <w:p w14:paraId="18A0B02B" w14:textId="258EE8A9" w:rsidR="00F23F5B" w:rsidRPr="00E06AB6" w:rsidRDefault="00E06AB6" w:rsidP="00E06AB6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Discussion Topic</w:t>
            </w:r>
          </w:p>
        </w:tc>
        <w:tc>
          <w:tcPr>
            <w:tcW w:w="4532" w:type="dxa"/>
          </w:tcPr>
          <w:p w14:paraId="67931C4A" w14:textId="4FC8ECED" w:rsidR="00F23F5B" w:rsidRPr="00E06AB6" w:rsidRDefault="00E06AB6" w:rsidP="00E06AB6">
            <w:pPr>
              <w:spacing w:after="0" w:line="360" w:lineRule="auto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Internal</w:t>
            </w:r>
          </w:p>
        </w:tc>
      </w:tr>
      <w:tr w:rsidR="00F23F5B" w:rsidRPr="00DE1730" w14:paraId="2E34A3BB" w14:textId="79AE2346" w:rsidTr="00E06AB6">
        <w:tc>
          <w:tcPr>
            <w:tcW w:w="1471" w:type="dxa"/>
          </w:tcPr>
          <w:p w14:paraId="3F0D88A5" w14:textId="459A3494" w:rsidR="00F23F5B" w:rsidRPr="00DE1730" w:rsidRDefault="007301DE" w:rsidP="00715EF5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</w:t>
            </w:r>
            <w:r w:rsidR="00F23F5B">
              <w:rPr>
                <w:rFonts w:ascii="Franklin Gothic Book" w:hAnsi="Franklin Gothic Book"/>
              </w:rPr>
              <w:t xml:space="preserve">:00pm – </w:t>
            </w:r>
            <w:r>
              <w:rPr>
                <w:rFonts w:ascii="Franklin Gothic Book" w:hAnsi="Franklin Gothic Book"/>
              </w:rPr>
              <w:t>2</w:t>
            </w:r>
            <w:r w:rsidR="00F23F5B">
              <w:rPr>
                <w:rFonts w:ascii="Franklin Gothic Book" w:hAnsi="Franklin Gothic Book"/>
              </w:rPr>
              <w:t>:15pm</w:t>
            </w:r>
          </w:p>
        </w:tc>
        <w:tc>
          <w:tcPr>
            <w:tcW w:w="3562" w:type="dxa"/>
          </w:tcPr>
          <w:p w14:paraId="574C6953" w14:textId="77777777" w:rsidR="00F23F5B" w:rsidRPr="00265DBF" w:rsidRDefault="00F23F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Brief overview of project progress and explanation of map prototype</w:t>
            </w:r>
          </w:p>
          <w:p w14:paraId="0758D510" w14:textId="29717536" w:rsidR="00F23F5B" w:rsidRPr="00C61E71" w:rsidRDefault="00F23F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Discuss any edits to current styles or functionality of maps</w:t>
            </w:r>
          </w:p>
        </w:tc>
        <w:tc>
          <w:tcPr>
            <w:tcW w:w="4532" w:type="dxa"/>
          </w:tcPr>
          <w:p w14:paraId="6A362DDE" w14:textId="3206DB87" w:rsidR="00F23F5B" w:rsidRDefault="007301DE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Are there any additional edits that need to be made now that Peg has seen the map</w:t>
            </w:r>
            <w:r w:rsidR="00C4685B">
              <w:rPr>
                <w:rFonts w:ascii="Franklin Gothic Book" w:hAnsi="Franklin Gothic Book"/>
              </w:rPr>
              <w:t>?</w:t>
            </w:r>
          </w:p>
          <w:p w14:paraId="4CF1FE17" w14:textId="102E848D" w:rsidR="00E06AB6" w:rsidRDefault="00E06AB6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Do </w:t>
            </w:r>
            <w:r w:rsidR="007301DE">
              <w:rPr>
                <w:rFonts w:ascii="Franklin Gothic Book" w:hAnsi="Franklin Gothic Book"/>
              </w:rPr>
              <w:t>they agree it’s necessary to redevelop the website for faster loading times?</w:t>
            </w:r>
          </w:p>
          <w:p w14:paraId="231A04FE" w14:textId="77777777" w:rsidR="00E06AB6" w:rsidRDefault="00E06AB6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Is there any additional functionality they want or were expecting?</w:t>
            </w:r>
          </w:p>
          <w:p w14:paraId="288C3FA6" w14:textId="6F6A3065" w:rsidR="00C4685B" w:rsidRPr="00C4685B" w:rsidRDefault="00C4685B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Is the bar functionality what they were expecting/hoping for?</w:t>
            </w:r>
          </w:p>
        </w:tc>
      </w:tr>
      <w:tr w:rsidR="0059360F" w:rsidRPr="00DE1730" w14:paraId="718E65C7" w14:textId="77777777" w:rsidTr="00E06AB6">
        <w:tc>
          <w:tcPr>
            <w:tcW w:w="1471" w:type="dxa"/>
          </w:tcPr>
          <w:p w14:paraId="6BF21711" w14:textId="1AC9FC3A" w:rsidR="0059360F" w:rsidRDefault="0059360F" w:rsidP="00715EF5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2:15pm – 2:30pm</w:t>
            </w:r>
          </w:p>
        </w:tc>
        <w:tc>
          <w:tcPr>
            <w:tcW w:w="3562" w:type="dxa"/>
          </w:tcPr>
          <w:p w14:paraId="416BE6C7" w14:textId="0E0CE5D3" w:rsidR="0059360F" w:rsidRPr="00C61E71" w:rsidRDefault="0059360F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Review assumptions and discuss any necessary changes to data</w:t>
            </w:r>
          </w:p>
        </w:tc>
        <w:tc>
          <w:tcPr>
            <w:tcW w:w="4532" w:type="dxa"/>
          </w:tcPr>
          <w:p w14:paraId="3C4173AB" w14:textId="35FF459B" w:rsidR="0059360F" w:rsidRDefault="0059360F" w:rsidP="0059360F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Any concerns with or changes to our assumptions</w:t>
            </w:r>
          </w:p>
          <w:p w14:paraId="71421C83" w14:textId="104CD284" w:rsidR="00C4685B" w:rsidRDefault="00C4685B" w:rsidP="0059360F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Are they ok with our forecasting assumptions</w:t>
            </w:r>
          </w:p>
          <w:p w14:paraId="0B7B237B" w14:textId="77777777" w:rsidR="0059360F" w:rsidRPr="003F20D4" w:rsidRDefault="0059360F" w:rsidP="0059360F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If we were to use GeoJSON or other method for maps, is it ok that someone could scrape our data?</w:t>
            </w:r>
          </w:p>
          <w:p w14:paraId="63814705" w14:textId="18280E1E" w:rsidR="0059360F" w:rsidRPr="00C4685B" w:rsidRDefault="0059360F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Do we want to make the methodology document available to the public? Or only part of it?</w:t>
            </w:r>
          </w:p>
        </w:tc>
      </w:tr>
      <w:tr w:rsidR="00F23F5B" w:rsidRPr="00DE1730" w14:paraId="02F1C9EE" w14:textId="277289AA" w:rsidTr="00E06AB6">
        <w:tc>
          <w:tcPr>
            <w:tcW w:w="1471" w:type="dxa"/>
          </w:tcPr>
          <w:p w14:paraId="347A0F22" w14:textId="0FECD384" w:rsidR="00F23F5B" w:rsidRPr="00DE1730" w:rsidRDefault="007301DE" w:rsidP="0059360F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</w:t>
            </w:r>
            <w:r w:rsidR="0059360F">
              <w:rPr>
                <w:rFonts w:ascii="Franklin Gothic Book" w:hAnsi="Franklin Gothic Book"/>
              </w:rPr>
              <w:t>:30</w:t>
            </w:r>
            <w:r w:rsidR="00F23F5B">
              <w:rPr>
                <w:rFonts w:ascii="Franklin Gothic Book" w:hAnsi="Franklin Gothic Book"/>
              </w:rPr>
              <w:t xml:space="preserve">pm – </w:t>
            </w:r>
            <w:r>
              <w:rPr>
                <w:rFonts w:ascii="Franklin Gothic Book" w:hAnsi="Franklin Gothic Book"/>
              </w:rPr>
              <w:t>2</w:t>
            </w:r>
            <w:r w:rsidR="00F23F5B">
              <w:rPr>
                <w:rFonts w:ascii="Franklin Gothic Book" w:hAnsi="Franklin Gothic Book"/>
              </w:rPr>
              <w:t>:45pm</w:t>
            </w:r>
          </w:p>
        </w:tc>
        <w:tc>
          <w:tcPr>
            <w:tcW w:w="3562" w:type="dxa"/>
          </w:tcPr>
          <w:p w14:paraId="6FC65785" w14:textId="72672B7F" w:rsidR="00F23F5B" w:rsidRPr="00C61E71" w:rsidRDefault="00F23F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Review draft webpage layout including page title, description, assumptions, and styles</w:t>
            </w:r>
          </w:p>
        </w:tc>
        <w:tc>
          <w:tcPr>
            <w:tcW w:w="4532" w:type="dxa"/>
          </w:tcPr>
          <w:p w14:paraId="0E035E88" w14:textId="77777777" w:rsidR="00C4685B" w:rsidRDefault="00C4685B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Do they want to make this a new page on their website (and they’d just link to our maps) or do we want a full separate page both ECO and PHC will link to?</w:t>
            </w:r>
          </w:p>
          <w:p w14:paraId="4E52F724" w14:textId="77777777" w:rsidR="00F23F5B" w:rsidRDefault="00E06AB6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Do we need to use their styles or can we use ours?</w:t>
            </w:r>
          </w:p>
          <w:p w14:paraId="729321A8" w14:textId="6AB406AA" w:rsidR="00E06AB6" w:rsidRDefault="00C468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Need to decide on copy for the website; have sent them a first draft but need more feedback from them</w:t>
            </w:r>
          </w:p>
          <w:p w14:paraId="701807BC" w14:textId="1770A604" w:rsidR="00E06AB6" w:rsidRPr="00C4685B" w:rsidRDefault="00E06AB6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Discuss what the title should be</w:t>
            </w:r>
            <w:r w:rsidR="00C4685B">
              <w:rPr>
                <w:rFonts w:ascii="Franklin Gothic Book" w:hAnsi="Franklin Gothic Book"/>
              </w:rPr>
              <w:t>, headings, if they want any changes to the legends</w:t>
            </w:r>
          </w:p>
        </w:tc>
      </w:tr>
      <w:tr w:rsidR="00F23F5B" w:rsidRPr="00DE1730" w14:paraId="65A694CC" w14:textId="64EDB45A" w:rsidTr="00E06AB6">
        <w:trPr>
          <w:trHeight w:val="685"/>
        </w:trPr>
        <w:tc>
          <w:tcPr>
            <w:tcW w:w="1471" w:type="dxa"/>
          </w:tcPr>
          <w:p w14:paraId="135505DD" w14:textId="4ED57800" w:rsidR="00F23F5B" w:rsidRPr="00DE1730" w:rsidRDefault="007301DE" w:rsidP="007629E3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2:45pm – 3</w:t>
            </w:r>
            <w:r w:rsidR="00F23F5B">
              <w:rPr>
                <w:rFonts w:ascii="Franklin Gothic Book" w:hAnsi="Franklin Gothic Book"/>
              </w:rPr>
              <w:t>:00pm</w:t>
            </w:r>
          </w:p>
        </w:tc>
        <w:tc>
          <w:tcPr>
            <w:tcW w:w="3562" w:type="dxa"/>
          </w:tcPr>
          <w:p w14:paraId="73B10170" w14:textId="514B96E0" w:rsidR="00F23F5B" w:rsidRPr="00C61E71" w:rsidRDefault="00F23F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Discuss web implementation and decide on a final timeline for implementation and deliverables</w:t>
            </w:r>
          </w:p>
        </w:tc>
        <w:tc>
          <w:tcPr>
            <w:tcW w:w="4532" w:type="dxa"/>
          </w:tcPr>
          <w:p w14:paraId="0C288A8C" w14:textId="77777777" w:rsidR="00F23F5B" w:rsidRDefault="00E06AB6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Do they have an IT person who does their website? Do we need to embed the map for them? When are they hoping to have this up?</w:t>
            </w:r>
          </w:p>
          <w:p w14:paraId="0E2CC0AF" w14:textId="579D9D66" w:rsidR="003F20D4" w:rsidRPr="00C61E71" w:rsidRDefault="00C468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Final timeline for deliverables</w:t>
            </w:r>
            <w:bookmarkStart w:id="0" w:name="_GoBack"/>
            <w:bookmarkEnd w:id="0"/>
          </w:p>
        </w:tc>
      </w:tr>
    </w:tbl>
    <w:p w14:paraId="37E385D2" w14:textId="77777777" w:rsidR="00DE1730" w:rsidRDefault="00DE1730" w:rsidP="00DE1730">
      <w:pPr>
        <w:rPr>
          <w:rFonts w:ascii="Franklin Gothic Book" w:hAnsi="Franklin Gothic Book"/>
        </w:rPr>
      </w:pPr>
    </w:p>
    <w:p w14:paraId="7D31030D" w14:textId="77777777" w:rsidR="00DE1730" w:rsidRDefault="00DE1730" w:rsidP="00DE1730"/>
    <w:sectPr w:rsidR="00DE1730" w:rsidSect="0047622B"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87E93" w14:textId="77777777" w:rsidR="007301DE" w:rsidRDefault="007301DE" w:rsidP="00B8023A">
      <w:r>
        <w:separator/>
      </w:r>
    </w:p>
  </w:endnote>
  <w:endnote w:type="continuationSeparator" w:id="0">
    <w:p w14:paraId="1728E84E" w14:textId="77777777" w:rsidR="007301DE" w:rsidRDefault="007301DE" w:rsidP="00B8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F141D" w14:textId="77777777" w:rsidR="007301DE" w:rsidRDefault="007301DE" w:rsidP="00B8023A">
      <w:r>
        <w:separator/>
      </w:r>
    </w:p>
  </w:footnote>
  <w:footnote w:type="continuationSeparator" w:id="0">
    <w:p w14:paraId="487571F5" w14:textId="77777777" w:rsidR="007301DE" w:rsidRDefault="007301DE" w:rsidP="00B802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EBBE8" w14:textId="77777777" w:rsidR="007301DE" w:rsidRDefault="007301DE" w:rsidP="0047622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351AAF5C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2893DAA"/>
    <w:multiLevelType w:val="multilevel"/>
    <w:tmpl w:val="0EB0C998"/>
    <w:numStyleLink w:val="ECO-List"/>
  </w:abstractNum>
  <w:abstractNum w:abstractNumId="2">
    <w:nsid w:val="63306980"/>
    <w:multiLevelType w:val="multilevel"/>
    <w:tmpl w:val="0EB0C998"/>
    <w:styleLink w:val="ECO-List"/>
    <w:lvl w:ilvl="0">
      <w:start w:val="1"/>
      <w:numFmt w:val="bullet"/>
      <w:pStyle w:val="List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pStyle w:val="ListBullet2"/>
      <w:lvlText w:val=""/>
      <w:lvlJc w:val="left"/>
      <w:pPr>
        <w:ind w:left="864" w:hanging="288"/>
      </w:pPr>
      <w:rPr>
        <w:rFonts w:ascii="Webdings" w:hAnsi="Webdings" w:hint="default"/>
        <w:sz w:val="16"/>
        <w:szCs w:val="16"/>
      </w:rPr>
    </w:lvl>
    <w:lvl w:ilvl="2">
      <w:start w:val="1"/>
      <w:numFmt w:val="bullet"/>
      <w:pStyle w:val="ListBullet3"/>
      <w:lvlText w:val=""/>
      <w:lvlJc w:val="left"/>
      <w:pPr>
        <w:ind w:left="1152" w:hanging="288"/>
      </w:pPr>
      <w:rPr>
        <w:rFonts w:ascii="Wingdings" w:hAnsi="Wingdings" w:hint="default"/>
        <w:sz w:val="16"/>
      </w:rPr>
    </w:lvl>
    <w:lvl w:ilvl="3">
      <w:start w:val="1"/>
      <w:numFmt w:val="bullet"/>
      <w:pStyle w:val="ListBullet4"/>
      <w:lvlText w:val="-"/>
      <w:lvlJc w:val="left"/>
      <w:pPr>
        <w:ind w:left="1440" w:hanging="288"/>
      </w:pPr>
      <w:rPr>
        <w:rFonts w:ascii="Helvetica" w:hAnsi="Helvetica" w:hint="default"/>
        <w:sz w:val="16"/>
        <w:szCs w:val="16"/>
      </w:rPr>
    </w:lvl>
    <w:lvl w:ilvl="4">
      <w:start w:val="1"/>
      <w:numFmt w:val="bullet"/>
      <w:pStyle w:val="ListBullet5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DE9323C"/>
    <w:multiLevelType w:val="hybridMultilevel"/>
    <w:tmpl w:val="E9DC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attachedTemplate r:id="rId1"/>
  <w:defaultTabStop w:val="36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F5"/>
    <w:rsid w:val="00004F46"/>
    <w:rsid w:val="000050BF"/>
    <w:rsid w:val="00014FC1"/>
    <w:rsid w:val="00060F7D"/>
    <w:rsid w:val="000634A8"/>
    <w:rsid w:val="00072D70"/>
    <w:rsid w:val="000A58D7"/>
    <w:rsid w:val="000B208A"/>
    <w:rsid w:val="000C1EB9"/>
    <w:rsid w:val="000D3DF7"/>
    <w:rsid w:val="000D4AD4"/>
    <w:rsid w:val="000E2762"/>
    <w:rsid w:val="00103418"/>
    <w:rsid w:val="0012366C"/>
    <w:rsid w:val="001307CB"/>
    <w:rsid w:val="00143FB6"/>
    <w:rsid w:val="00181570"/>
    <w:rsid w:val="00191848"/>
    <w:rsid w:val="001B0854"/>
    <w:rsid w:val="001C713B"/>
    <w:rsid w:val="001D6A7A"/>
    <w:rsid w:val="001E04D6"/>
    <w:rsid w:val="001E2590"/>
    <w:rsid w:val="001F2992"/>
    <w:rsid w:val="001F7A65"/>
    <w:rsid w:val="00215DC7"/>
    <w:rsid w:val="00221231"/>
    <w:rsid w:val="00225B7C"/>
    <w:rsid w:val="00231AFF"/>
    <w:rsid w:val="00234ADC"/>
    <w:rsid w:val="00265B04"/>
    <w:rsid w:val="00265DBF"/>
    <w:rsid w:val="00270CD1"/>
    <w:rsid w:val="002A56D0"/>
    <w:rsid w:val="002C1536"/>
    <w:rsid w:val="002E6087"/>
    <w:rsid w:val="002F7623"/>
    <w:rsid w:val="003279E9"/>
    <w:rsid w:val="00330FB1"/>
    <w:rsid w:val="00354375"/>
    <w:rsid w:val="0035638F"/>
    <w:rsid w:val="0038702E"/>
    <w:rsid w:val="003B58A8"/>
    <w:rsid w:val="003C3179"/>
    <w:rsid w:val="003E5C33"/>
    <w:rsid w:val="003F20D4"/>
    <w:rsid w:val="003F49BE"/>
    <w:rsid w:val="004275F3"/>
    <w:rsid w:val="00432967"/>
    <w:rsid w:val="00432F56"/>
    <w:rsid w:val="004351F8"/>
    <w:rsid w:val="004451E6"/>
    <w:rsid w:val="0044596F"/>
    <w:rsid w:val="0045419A"/>
    <w:rsid w:val="0047622B"/>
    <w:rsid w:val="00481470"/>
    <w:rsid w:val="00486439"/>
    <w:rsid w:val="00495063"/>
    <w:rsid w:val="00497016"/>
    <w:rsid w:val="004A68F6"/>
    <w:rsid w:val="004B563A"/>
    <w:rsid w:val="004C4FF7"/>
    <w:rsid w:val="004D3A71"/>
    <w:rsid w:val="004D494C"/>
    <w:rsid w:val="005100F6"/>
    <w:rsid w:val="0053274F"/>
    <w:rsid w:val="00533D36"/>
    <w:rsid w:val="00560E1D"/>
    <w:rsid w:val="00570496"/>
    <w:rsid w:val="005842E1"/>
    <w:rsid w:val="0059360F"/>
    <w:rsid w:val="0063318B"/>
    <w:rsid w:val="006429F3"/>
    <w:rsid w:val="00642B93"/>
    <w:rsid w:val="006A0BF7"/>
    <w:rsid w:val="006A2665"/>
    <w:rsid w:val="006A4A67"/>
    <w:rsid w:val="006A7307"/>
    <w:rsid w:val="006C680C"/>
    <w:rsid w:val="006D7547"/>
    <w:rsid w:val="006E1902"/>
    <w:rsid w:val="007065D0"/>
    <w:rsid w:val="0071224E"/>
    <w:rsid w:val="00715EF5"/>
    <w:rsid w:val="007301DE"/>
    <w:rsid w:val="00741F4F"/>
    <w:rsid w:val="007538FB"/>
    <w:rsid w:val="007621E7"/>
    <w:rsid w:val="007629E3"/>
    <w:rsid w:val="007A582D"/>
    <w:rsid w:val="007C6980"/>
    <w:rsid w:val="007D14A3"/>
    <w:rsid w:val="007F02E2"/>
    <w:rsid w:val="00823D92"/>
    <w:rsid w:val="00833E58"/>
    <w:rsid w:val="00894C02"/>
    <w:rsid w:val="00895B60"/>
    <w:rsid w:val="008A60EC"/>
    <w:rsid w:val="008D6FFF"/>
    <w:rsid w:val="00914A21"/>
    <w:rsid w:val="00936D34"/>
    <w:rsid w:val="00943588"/>
    <w:rsid w:val="00957F08"/>
    <w:rsid w:val="00961F57"/>
    <w:rsid w:val="00964F34"/>
    <w:rsid w:val="00994663"/>
    <w:rsid w:val="009C7C69"/>
    <w:rsid w:val="00A25361"/>
    <w:rsid w:val="00A33DC0"/>
    <w:rsid w:val="00A4783F"/>
    <w:rsid w:val="00A54A72"/>
    <w:rsid w:val="00A61A05"/>
    <w:rsid w:val="00A63449"/>
    <w:rsid w:val="00A63AED"/>
    <w:rsid w:val="00AA1B02"/>
    <w:rsid w:val="00AF0F25"/>
    <w:rsid w:val="00B047E9"/>
    <w:rsid w:val="00B11880"/>
    <w:rsid w:val="00B2464D"/>
    <w:rsid w:val="00B62B27"/>
    <w:rsid w:val="00B8023A"/>
    <w:rsid w:val="00B94323"/>
    <w:rsid w:val="00BA1D87"/>
    <w:rsid w:val="00BA466D"/>
    <w:rsid w:val="00BB5592"/>
    <w:rsid w:val="00BB6236"/>
    <w:rsid w:val="00BD231F"/>
    <w:rsid w:val="00BF0ADD"/>
    <w:rsid w:val="00C01972"/>
    <w:rsid w:val="00C24D0C"/>
    <w:rsid w:val="00C2594E"/>
    <w:rsid w:val="00C4685B"/>
    <w:rsid w:val="00C5685C"/>
    <w:rsid w:val="00C61E71"/>
    <w:rsid w:val="00C63EC7"/>
    <w:rsid w:val="00C818A8"/>
    <w:rsid w:val="00C90849"/>
    <w:rsid w:val="00CE4B3D"/>
    <w:rsid w:val="00CF0097"/>
    <w:rsid w:val="00D241D1"/>
    <w:rsid w:val="00D26180"/>
    <w:rsid w:val="00D64E19"/>
    <w:rsid w:val="00D959CA"/>
    <w:rsid w:val="00DA0331"/>
    <w:rsid w:val="00DB5446"/>
    <w:rsid w:val="00DE1730"/>
    <w:rsid w:val="00DF6943"/>
    <w:rsid w:val="00E00520"/>
    <w:rsid w:val="00E06AB6"/>
    <w:rsid w:val="00E553E8"/>
    <w:rsid w:val="00E6086D"/>
    <w:rsid w:val="00E65C34"/>
    <w:rsid w:val="00E84D52"/>
    <w:rsid w:val="00EA3697"/>
    <w:rsid w:val="00ED1E1A"/>
    <w:rsid w:val="00F10683"/>
    <w:rsid w:val="00F23F5B"/>
    <w:rsid w:val="00F25C91"/>
    <w:rsid w:val="00F41768"/>
    <w:rsid w:val="00F43853"/>
    <w:rsid w:val="00F5210B"/>
    <w:rsid w:val="00F56FD5"/>
    <w:rsid w:val="00FB19DC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FED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4" w:qFormat="1"/>
    <w:lsdException w:name="caption" w:qFormat="1"/>
    <w:lsdException w:name="List Bullet" w:qFormat="1"/>
    <w:lsdException w:name="Emphasis" w:uiPriority="20" w:qFormat="1"/>
    <w:lsdException w:name="Table Grid" w:uiPriority="1"/>
    <w:lsdException w:name="Placeholder Text" w:uiPriority="99"/>
  </w:latentStyles>
  <w:style w:type="paragraph" w:default="1" w:styleId="Normal">
    <w:name w:val="Normal"/>
    <w:qFormat/>
    <w:rsid w:val="00181570"/>
    <w:pPr>
      <w:spacing w:after="240"/>
    </w:pPr>
    <w:rPr>
      <w:rFonts w:ascii="Palatino Linotype" w:eastAsia="Cambria" w:hAnsi="Palatino Linotype"/>
      <w:sz w:val="22"/>
      <w:szCs w:val="22"/>
    </w:rPr>
  </w:style>
  <w:style w:type="paragraph" w:styleId="Heading1">
    <w:name w:val="heading 1"/>
    <w:basedOn w:val="NormalSanSerifFont"/>
    <w:next w:val="Normal"/>
    <w:qFormat/>
    <w:rsid w:val="006A0BF7"/>
    <w:pPr>
      <w:keepNext/>
      <w:spacing w:before="240" w:after="120"/>
      <w:ind w:left="360" w:hanging="360"/>
      <w:outlineLvl w:val="0"/>
    </w:pPr>
    <w:rPr>
      <w:rFonts w:ascii="Franklin Gothic Medium" w:hAnsi="Franklin Gothic Medium"/>
      <w:bCs/>
      <w:color w:val="86091D"/>
      <w:sz w:val="32"/>
      <w:szCs w:val="32"/>
    </w:rPr>
  </w:style>
  <w:style w:type="paragraph" w:styleId="Heading2">
    <w:name w:val="heading 2"/>
    <w:basedOn w:val="Heading1"/>
    <w:next w:val="Normal"/>
    <w:qFormat/>
    <w:rsid w:val="00C5685C"/>
    <w:pPr>
      <w:numPr>
        <w:ilvl w:val="1"/>
      </w:numPr>
      <w:ind w:left="360" w:hanging="360"/>
      <w:outlineLvl w:val="1"/>
    </w:pPr>
    <w:rPr>
      <w:rFonts w:ascii="Franklin Gothic Book" w:hAnsi="Franklin Gothic Book"/>
      <w:sz w:val="28"/>
      <w:szCs w:val="28"/>
    </w:rPr>
  </w:style>
  <w:style w:type="paragraph" w:styleId="Heading3">
    <w:name w:val="heading 3"/>
    <w:basedOn w:val="Table-Caption"/>
    <w:next w:val="Normal"/>
    <w:qFormat/>
    <w:rsid w:val="001E04D6"/>
    <w:pPr>
      <w:spacing w:before="240" w:after="120"/>
      <w:outlineLvl w:val="2"/>
    </w:pPr>
    <w:rPr>
      <w:rFonts w:ascii="Franklin Gothic Medium" w:hAnsi="Franklin Gothic Medium"/>
      <w:color w:val="86091D"/>
      <w:sz w:val="24"/>
    </w:rPr>
  </w:style>
  <w:style w:type="paragraph" w:styleId="Heading4">
    <w:name w:val="heading 4"/>
    <w:basedOn w:val="Heading3"/>
    <w:next w:val="Normal"/>
    <w:link w:val="Heading4Char"/>
    <w:qFormat/>
    <w:rsid w:val="000B208A"/>
    <w:pPr>
      <w:ind w:left="270" w:hanging="270"/>
      <w:outlineLvl w:val="3"/>
    </w:pPr>
    <w:rPr>
      <w:rFonts w:ascii="Franklin Gothic Book" w:hAnsi="Franklin Gothic Book"/>
      <w:i/>
      <w:iCs/>
      <w:lang w:bidi="en-US"/>
    </w:rPr>
  </w:style>
  <w:style w:type="paragraph" w:styleId="Heading5">
    <w:name w:val="heading 5"/>
    <w:basedOn w:val="Heading4"/>
    <w:next w:val="Normal"/>
    <w:rsid w:val="008D6FFF"/>
    <w:pPr>
      <w:spacing w:before="120" w:after="0"/>
      <w:ind w:left="990"/>
      <w:outlineLvl w:val="4"/>
    </w:pPr>
    <w:rPr>
      <w:rFonts w:ascii="Franklin Gothic Medium" w:eastAsia="Cambria" w:hAnsi="Franklin Gothic Medium"/>
      <w:i w:val="0"/>
      <w:iCs w:val="0"/>
      <w:caps/>
      <w:sz w:val="26"/>
      <w:szCs w:val="26"/>
      <w:lang w:bidi="ar-SA"/>
    </w:rPr>
  </w:style>
  <w:style w:type="paragraph" w:styleId="Heading6">
    <w:name w:val="heading 6"/>
    <w:basedOn w:val="Heading5"/>
    <w:next w:val="Normal"/>
    <w:rsid w:val="008D6FFF"/>
    <w:pPr>
      <w:ind w:left="1170"/>
      <w:outlineLvl w:val="5"/>
    </w:pPr>
    <w:rPr>
      <w:bCs/>
      <w:sz w:val="22"/>
      <w:szCs w:val="22"/>
    </w:rPr>
  </w:style>
  <w:style w:type="paragraph" w:styleId="Heading7">
    <w:name w:val="heading 7"/>
    <w:basedOn w:val="Heading5"/>
    <w:next w:val="Normal"/>
    <w:rsid w:val="008D6FFF"/>
    <w:pPr>
      <w:ind w:left="1260"/>
      <w:outlineLvl w:val="6"/>
    </w:pPr>
    <w:rPr>
      <w:b/>
      <w:smallCaps/>
      <w:sz w:val="20"/>
      <w:szCs w:val="20"/>
    </w:rPr>
  </w:style>
  <w:style w:type="paragraph" w:styleId="Heading8">
    <w:name w:val="heading 8"/>
    <w:basedOn w:val="Heading5"/>
    <w:next w:val="Normal"/>
    <w:rsid w:val="008D6FFF"/>
    <w:pPr>
      <w:ind w:left="1350"/>
      <w:outlineLvl w:val="7"/>
    </w:pPr>
    <w:rPr>
      <w:rFonts w:ascii="Franklin Gothic Book" w:hAnsi="Franklin Gothic Book"/>
      <w:b/>
      <w:smallCaps/>
      <w:sz w:val="20"/>
      <w:szCs w:val="20"/>
    </w:rPr>
  </w:style>
  <w:style w:type="paragraph" w:styleId="Heading9">
    <w:name w:val="heading 9"/>
    <w:basedOn w:val="Heading5"/>
    <w:next w:val="Normal"/>
    <w:rsid w:val="008D6FFF"/>
    <w:pPr>
      <w:ind w:left="1440"/>
      <w:outlineLvl w:val="8"/>
    </w:pPr>
    <w:rPr>
      <w:rFonts w:ascii="Franklin Gothic Book" w:hAnsi="Franklin Gothic Book"/>
      <w:b/>
      <w:i/>
      <w:iCs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anSerifFont">
    <w:name w:val="Normal San Serif Font"/>
    <w:rsid w:val="00F160AC"/>
    <w:rPr>
      <w:rFonts w:ascii="Arial" w:eastAsia="Cambria" w:hAnsi="Arial"/>
      <w:sz w:val="24"/>
      <w:szCs w:val="24"/>
    </w:rPr>
  </w:style>
  <w:style w:type="paragraph" w:styleId="Footer">
    <w:name w:val="footer"/>
    <w:basedOn w:val="NormalSanSerifFont"/>
    <w:rsid w:val="00F160AC"/>
    <w:pPr>
      <w:pBdr>
        <w:top w:val="single" w:sz="6" w:space="1" w:color="auto"/>
      </w:pBdr>
      <w:tabs>
        <w:tab w:val="center" w:pos="5040"/>
        <w:tab w:val="right" w:pos="10080"/>
      </w:tabs>
    </w:pPr>
  </w:style>
  <w:style w:type="paragraph" w:customStyle="1" w:styleId="footereven">
    <w:name w:val="footer even"/>
    <w:basedOn w:val="Normal"/>
    <w:rsid w:val="006A0BF7"/>
    <w:pPr>
      <w:tabs>
        <w:tab w:val="right" w:pos="9360"/>
      </w:tabs>
      <w:spacing w:after="0"/>
      <w:jc w:val="both"/>
    </w:pPr>
    <w:rPr>
      <w:rFonts w:ascii="Franklin Gothic Book" w:hAnsi="Franklin Gothic Book"/>
      <w:szCs w:val="20"/>
    </w:rPr>
  </w:style>
  <w:style w:type="paragraph" w:customStyle="1" w:styleId="tabletextcell">
    <w:name w:val="table text cell"/>
    <w:basedOn w:val="NormalSanSerifFont"/>
    <w:rsid w:val="00F160AC"/>
    <w:pPr>
      <w:keepNext/>
      <w:spacing w:before="60" w:after="60"/>
    </w:pPr>
  </w:style>
  <w:style w:type="paragraph" w:customStyle="1" w:styleId="tablecolumnhead">
    <w:name w:val="table column head"/>
    <w:basedOn w:val="TableHeaderText"/>
    <w:rsid w:val="00FB19DC"/>
  </w:style>
  <w:style w:type="paragraph" w:customStyle="1" w:styleId="tablenotes">
    <w:name w:val="table notes"/>
    <w:basedOn w:val="tabletextcell"/>
    <w:rsid w:val="00F160AC"/>
    <w:rPr>
      <w:sz w:val="16"/>
    </w:rPr>
  </w:style>
  <w:style w:type="paragraph" w:customStyle="1" w:styleId="tablenumbercell">
    <w:name w:val="table number cell"/>
    <w:basedOn w:val="tabletextcell"/>
    <w:rsid w:val="00F160AC"/>
    <w:pPr>
      <w:ind w:right="72"/>
      <w:jc w:val="right"/>
    </w:pPr>
  </w:style>
  <w:style w:type="paragraph" w:customStyle="1" w:styleId="tablerowhead">
    <w:name w:val="table row head"/>
    <w:basedOn w:val="tabletextcell"/>
    <w:rsid w:val="00F160AC"/>
  </w:style>
  <w:style w:type="paragraph" w:customStyle="1" w:styleId="tablesmallnumbercell">
    <w:name w:val="table small number cell"/>
    <w:basedOn w:val="tablenumbercell"/>
    <w:rsid w:val="00F160AC"/>
    <w:rPr>
      <w:sz w:val="16"/>
    </w:rPr>
  </w:style>
  <w:style w:type="paragraph" w:customStyle="1" w:styleId="tablesmalltextcell">
    <w:name w:val="table small text cell"/>
    <w:basedOn w:val="tabletextcell"/>
    <w:rsid w:val="00F160AC"/>
    <w:rPr>
      <w:sz w:val="16"/>
    </w:rPr>
  </w:style>
  <w:style w:type="paragraph" w:customStyle="1" w:styleId="tablesource">
    <w:name w:val="table source"/>
    <w:basedOn w:val="tabletextcell"/>
    <w:rsid w:val="00EF3DC8"/>
    <w:pPr>
      <w:keepNext w:val="0"/>
      <w:spacing w:after="240"/>
    </w:pPr>
    <w:rPr>
      <w:sz w:val="16"/>
    </w:rPr>
  </w:style>
  <w:style w:type="paragraph" w:customStyle="1" w:styleId="tabletitle">
    <w:name w:val="table title"/>
    <w:basedOn w:val="TableHeaderText"/>
    <w:qFormat/>
    <w:rsid w:val="00FC0C69"/>
    <w:pPr>
      <w:spacing w:after="120"/>
      <w:ind w:left="0" w:firstLine="0"/>
    </w:pPr>
    <w:rPr>
      <w:sz w:val="22"/>
      <w:szCs w:val="22"/>
    </w:rPr>
  </w:style>
  <w:style w:type="character" w:styleId="FootnoteReference">
    <w:name w:val="footnote reference"/>
    <w:rsid w:val="00F160AC"/>
    <w:rPr>
      <w:vertAlign w:val="superscript"/>
    </w:rPr>
  </w:style>
  <w:style w:type="paragraph" w:styleId="FootnoteText">
    <w:name w:val="footnote text"/>
    <w:basedOn w:val="Normal"/>
    <w:rsid w:val="00F160AC"/>
    <w:pPr>
      <w:spacing w:after="180"/>
    </w:pPr>
    <w:rPr>
      <w:sz w:val="18"/>
    </w:rPr>
  </w:style>
  <w:style w:type="paragraph" w:customStyle="1" w:styleId="HangingIndent">
    <w:name w:val="Hanging Indent"/>
    <w:basedOn w:val="Normal"/>
    <w:rsid w:val="00F160AC"/>
    <w:pPr>
      <w:ind w:left="720" w:hanging="360"/>
    </w:pPr>
  </w:style>
  <w:style w:type="paragraph" w:customStyle="1" w:styleId="footerodd">
    <w:name w:val="footer odd"/>
    <w:basedOn w:val="footereven"/>
    <w:rsid w:val="006A0BF7"/>
  </w:style>
  <w:style w:type="paragraph" w:customStyle="1" w:styleId="Bullet">
    <w:name w:val="Bullet"/>
    <w:basedOn w:val="Normal"/>
    <w:rsid w:val="00BB5592"/>
    <w:pPr>
      <w:numPr>
        <w:numId w:val="1"/>
      </w:numPr>
      <w:tabs>
        <w:tab w:val="clear" w:pos="720"/>
        <w:tab w:val="num" w:pos="360"/>
      </w:tabs>
      <w:ind w:left="360" w:hanging="180"/>
    </w:pPr>
  </w:style>
  <w:style w:type="paragraph" w:customStyle="1" w:styleId="sidebar">
    <w:name w:val="sidebar"/>
    <w:rsid w:val="000634A8"/>
    <w:pPr>
      <w:framePr w:w="1800" w:hSpace="180" w:vSpace="180" w:wrap="auto" w:vAnchor="page" w:hAnchor="page" w:x="1081"/>
      <w:pBdr>
        <w:top w:val="double" w:sz="6" w:space="0" w:color="auto"/>
        <w:bottom w:val="single" w:sz="6" w:space="0" w:color="auto"/>
      </w:pBdr>
    </w:pPr>
    <w:rPr>
      <w:rFonts w:ascii="Franklin Gothic Book" w:hAnsi="Franklin Gothic Book"/>
      <w:sz w:val="18"/>
      <w:szCs w:val="24"/>
    </w:rPr>
  </w:style>
  <w:style w:type="paragraph" w:customStyle="1" w:styleId="titleline">
    <w:name w:val="title line"/>
    <w:basedOn w:val="NormalSanSerifFont"/>
    <w:rsid w:val="00F160AC"/>
    <w:pPr>
      <w:pBdr>
        <w:bottom w:val="double" w:sz="6" w:space="0" w:color="auto"/>
      </w:pBdr>
      <w:tabs>
        <w:tab w:val="center" w:pos="3060"/>
      </w:tabs>
      <w:spacing w:after="480"/>
      <w:outlineLvl w:val="0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1A520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A520D"/>
    <w:rPr>
      <w:rFonts w:ascii="Book Antiqua" w:eastAsia="Cambria" w:hAnsi="Book Antiqua"/>
      <w:sz w:val="22"/>
    </w:rPr>
  </w:style>
  <w:style w:type="paragraph" w:customStyle="1" w:styleId="Comment">
    <w:name w:val="Comment"/>
    <w:basedOn w:val="Normal"/>
    <w:qFormat/>
    <w:rsid w:val="001F7A65"/>
    <w:pPr>
      <w:pBdr>
        <w:top w:val="single" w:sz="8" w:space="1" w:color="575757"/>
        <w:bottom w:val="single" w:sz="8" w:space="1" w:color="575757"/>
      </w:pBdr>
      <w:shd w:val="clear" w:color="auto" w:fill="F3F3F3"/>
      <w:spacing w:before="40"/>
      <w:ind w:left="864" w:right="864"/>
    </w:pPr>
    <w:rPr>
      <w:rFonts w:ascii="Franklin Gothic Book" w:eastAsia="Times" w:hAnsi="Franklin Gothic Book"/>
      <w:color w:val="575757"/>
      <w:sz w:val="20"/>
      <w:szCs w:val="20"/>
    </w:rPr>
  </w:style>
  <w:style w:type="paragraph" w:customStyle="1" w:styleId="outlinetextL1">
    <w:name w:val="outline text L1"/>
    <w:basedOn w:val="Normal"/>
    <w:rsid w:val="004451E6"/>
    <w:pPr>
      <w:spacing w:before="40" w:after="40"/>
      <w:ind w:left="1350" w:firstLine="180"/>
    </w:pPr>
    <w:rPr>
      <w:rFonts w:ascii="Franklin Gothic Book" w:hAnsi="Franklin Gothic Book"/>
      <w:sz w:val="18"/>
    </w:rPr>
  </w:style>
  <w:style w:type="paragraph" w:customStyle="1" w:styleId="outlinetextL2">
    <w:name w:val="outline text L2"/>
    <w:basedOn w:val="Normal"/>
    <w:rsid w:val="004451E6"/>
    <w:pPr>
      <w:spacing w:before="40" w:after="40"/>
      <w:ind w:left="1530" w:firstLine="180"/>
    </w:pPr>
    <w:rPr>
      <w:rFonts w:ascii="Franklin Gothic Book" w:hAnsi="Franklin Gothic Book"/>
      <w:sz w:val="18"/>
      <w:szCs w:val="18"/>
    </w:rPr>
  </w:style>
  <w:style w:type="table" w:styleId="TableGrid">
    <w:name w:val="Table Grid"/>
    <w:basedOn w:val="TableNormal"/>
    <w:uiPriority w:val="1"/>
    <w:rsid w:val="00CD5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/Figure Title"/>
    <w:basedOn w:val="Normal"/>
    <w:next w:val="Normal"/>
    <w:qFormat/>
    <w:rsid w:val="00CD56F1"/>
    <w:rPr>
      <w:b/>
      <w:bCs/>
    </w:rPr>
  </w:style>
  <w:style w:type="character" w:customStyle="1" w:styleId="Heading4Char">
    <w:name w:val="Heading 4 Char"/>
    <w:link w:val="Heading4"/>
    <w:rsid w:val="000B208A"/>
    <w:rPr>
      <w:rFonts w:ascii="Franklin Gothic Book" w:hAnsi="Franklin Gothic Book"/>
      <w:i/>
      <w:iCs/>
      <w:color w:val="86091D"/>
      <w:lang w:bidi="en-US"/>
    </w:rPr>
  </w:style>
  <w:style w:type="paragraph" w:styleId="BalloonText">
    <w:name w:val="Balloon Text"/>
    <w:basedOn w:val="Normal"/>
    <w:link w:val="BalloonTextChar"/>
    <w:rsid w:val="00A33DC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33DC0"/>
    <w:rPr>
      <w:rFonts w:ascii="Lucida Grande" w:eastAsia="Cambria" w:hAnsi="Lucida Grande" w:cs="Lucida Grande"/>
      <w:sz w:val="18"/>
      <w:szCs w:val="18"/>
    </w:rPr>
  </w:style>
  <w:style w:type="paragraph" w:customStyle="1" w:styleId="BulletList">
    <w:name w:val="Bullet List"/>
    <w:basedOn w:val="Normal"/>
    <w:qFormat/>
    <w:rsid w:val="001D6A7A"/>
    <w:pPr>
      <w:spacing w:after="120"/>
    </w:pPr>
    <w:rPr>
      <w:rFonts w:eastAsia="ＭＳ 明朝"/>
      <w:szCs w:val="20"/>
      <w:lang w:eastAsia="ja-JP"/>
    </w:rPr>
  </w:style>
  <w:style w:type="character" w:styleId="Hyperlink">
    <w:name w:val="Hyperlink"/>
    <w:rsid w:val="00CF0097"/>
    <w:rPr>
      <w:color w:val="0000FF"/>
      <w:u w:val="single"/>
    </w:rPr>
  </w:style>
  <w:style w:type="paragraph" w:customStyle="1" w:styleId="OfficeNames">
    <w:name w:val="Office Names"/>
    <w:basedOn w:val="Normal"/>
    <w:qFormat/>
    <w:rsid w:val="0044596F"/>
    <w:pPr>
      <w:spacing w:after="0"/>
      <w:ind w:firstLine="187"/>
      <w:jc w:val="right"/>
    </w:pPr>
    <w:rPr>
      <w:rFonts w:ascii="Franklin Gothic Book" w:hAnsi="Franklin Gothic Book"/>
      <w:b/>
      <w:color w:val="72002A"/>
      <w:sz w:val="16"/>
    </w:rPr>
  </w:style>
  <w:style w:type="numbering" w:customStyle="1" w:styleId="ECO-List">
    <w:name w:val="ECO-List"/>
    <w:uiPriority w:val="99"/>
    <w:rsid w:val="004C4FF7"/>
    <w:pPr>
      <w:numPr>
        <w:numId w:val="2"/>
      </w:numPr>
    </w:pPr>
  </w:style>
  <w:style w:type="table" w:styleId="ColorfulGrid">
    <w:name w:val="Colorful Grid"/>
    <w:basedOn w:val="TableNormal"/>
    <w:rsid w:val="0045419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Bullet">
    <w:name w:val="List Bullet"/>
    <w:basedOn w:val="Normal"/>
    <w:qFormat/>
    <w:rsid w:val="004C4FF7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C4FF7"/>
    <w:pPr>
      <w:numPr>
        <w:ilvl w:val="1"/>
        <w:numId w:val="3"/>
      </w:numPr>
      <w:spacing w:after="120"/>
    </w:pPr>
  </w:style>
  <w:style w:type="paragraph" w:styleId="ListBullet3">
    <w:name w:val="List Bullet 3"/>
    <w:basedOn w:val="Normal"/>
    <w:rsid w:val="004C4FF7"/>
    <w:pPr>
      <w:numPr>
        <w:ilvl w:val="2"/>
        <w:numId w:val="3"/>
      </w:numPr>
      <w:spacing w:after="120"/>
    </w:pPr>
  </w:style>
  <w:style w:type="paragraph" w:customStyle="1" w:styleId="Table-Caption">
    <w:name w:val="Table-Caption"/>
    <w:basedOn w:val="tablesource"/>
    <w:qFormat/>
    <w:rsid w:val="00F56FD5"/>
    <w:pPr>
      <w:keepNext/>
    </w:pPr>
    <w:rPr>
      <w:rFonts w:ascii="Franklin Gothic Book" w:eastAsia="Times New Roman" w:hAnsi="Franklin Gothic Book"/>
    </w:rPr>
  </w:style>
  <w:style w:type="paragraph" w:customStyle="1" w:styleId="Table-text">
    <w:name w:val="Table-text"/>
    <w:basedOn w:val="Normal"/>
    <w:qFormat/>
    <w:rsid w:val="007F02E2"/>
    <w:pPr>
      <w:keepNext/>
      <w:keepLines/>
      <w:spacing w:after="0"/>
      <w:ind w:left="-198" w:firstLine="180"/>
    </w:pPr>
    <w:rPr>
      <w:rFonts w:ascii="Franklin Gothic Book" w:eastAsia="ＭＳ Ｐゴシック" w:hAnsi="Franklin Gothic Book"/>
      <w:sz w:val="18"/>
      <w:szCs w:val="18"/>
    </w:rPr>
  </w:style>
  <w:style w:type="table" w:customStyle="1" w:styleId="ECO-table">
    <w:name w:val="ECO-table"/>
    <w:basedOn w:val="TableNormal"/>
    <w:uiPriority w:val="99"/>
    <w:rsid w:val="0045419A"/>
    <w:rPr>
      <w:rFonts w:ascii="Franklin Gothic Book" w:eastAsia="ＭＳ Ｐゴシック" w:hAnsi="Franklin Gothic Book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BBBBBB"/>
      </w:tcPr>
    </w:tblStylePr>
    <w:tblStylePr w:type="lastRow">
      <w:tblPr/>
      <w:tcPr>
        <w:tcBorders>
          <w:top w:val="single" w:sz="8" w:space="0" w:color="BBBBBB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single" w:sz="8" w:space="0" w:color="BBBBBB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single" w:sz="8" w:space="0" w:color="BBBBBB"/>
        </w:tcBorders>
      </w:tcPr>
    </w:tblStylePr>
  </w:style>
  <w:style w:type="paragraph" w:customStyle="1" w:styleId="TableHeaderText">
    <w:name w:val="Table Header Text"/>
    <w:basedOn w:val="Table-text"/>
    <w:qFormat/>
    <w:rsid w:val="007F02E2"/>
    <w:pPr>
      <w:spacing w:after="60"/>
    </w:pPr>
    <w:rPr>
      <w:rFonts w:ascii="Franklin Gothic Medium" w:hAnsi="Franklin Gothic Medium"/>
    </w:rPr>
  </w:style>
  <w:style w:type="table" w:styleId="TableSimple2">
    <w:name w:val="Table Simple 2"/>
    <w:basedOn w:val="TableNormal"/>
    <w:rsid w:val="00F56FD5"/>
    <w:pPr>
      <w:spacing w:after="240"/>
      <w:ind w:firstLine="1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F56FD5"/>
    <w:pPr>
      <w:spacing w:after="240"/>
      <w:ind w:firstLine="180"/>
    </w:pPr>
    <w:tblPr>
      <w:tblInd w:w="0" w:type="dxa"/>
      <w:tblBorders>
        <w:top w:val="single" w:sz="18" w:space="0" w:color="BBBBBB"/>
        <w:bottom w:val="single" w:sz="18" w:space="0" w:color="BBBBBB"/>
        <w:insideH w:val="single" w:sz="8" w:space="0" w:color="BBBBBB"/>
        <w:insideV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Bullet4">
    <w:name w:val="List Bullet 4"/>
    <w:basedOn w:val="Normal"/>
    <w:rsid w:val="004C4FF7"/>
    <w:pPr>
      <w:numPr>
        <w:ilvl w:val="3"/>
        <w:numId w:val="3"/>
      </w:numPr>
      <w:spacing w:after="120"/>
    </w:pPr>
  </w:style>
  <w:style w:type="paragraph" w:styleId="ListBullet5">
    <w:name w:val="List Bullet 5"/>
    <w:basedOn w:val="Normal"/>
    <w:rsid w:val="004C4FF7"/>
    <w:pPr>
      <w:numPr>
        <w:ilvl w:val="4"/>
        <w:numId w:val="3"/>
      </w:numPr>
      <w:contextualSpacing/>
    </w:pPr>
  </w:style>
  <w:style w:type="character" w:customStyle="1" w:styleId="st">
    <w:name w:val="st"/>
    <w:rsid w:val="00A33DC0"/>
  </w:style>
  <w:style w:type="paragraph" w:customStyle="1" w:styleId="ECOsb">
    <w:name w:val="ECO sb"/>
    <w:qFormat/>
    <w:rsid w:val="00A33DC0"/>
    <w:pPr>
      <w:framePr w:w="2160" w:hSpace="144" w:vSpace="173" w:wrap="around" w:vAnchor="text" w:hAnchor="margin" w:xAlign="outside" w:y="1"/>
      <w:pBdr>
        <w:top w:val="single" w:sz="6" w:space="5" w:color="BBBBBB"/>
        <w:bottom w:val="single" w:sz="6" w:space="5" w:color="BBBBBB"/>
      </w:pBdr>
    </w:pPr>
    <w:rPr>
      <w:rFonts w:ascii="Franklin Gothic Book" w:hAnsi="Franklin Gothic Book"/>
      <w:color w:val="575757"/>
      <w:sz w:val="18"/>
      <w:szCs w:val="24"/>
    </w:rPr>
  </w:style>
  <w:style w:type="character" w:styleId="Emphasis">
    <w:name w:val="Emphasis"/>
    <w:uiPriority w:val="20"/>
    <w:qFormat/>
    <w:rsid w:val="00A33DC0"/>
    <w:rPr>
      <w:i/>
      <w:iCs/>
    </w:rPr>
  </w:style>
  <w:style w:type="paragraph" w:customStyle="1" w:styleId="IndentDetails">
    <w:name w:val="Indent Details"/>
    <w:basedOn w:val="Normal"/>
    <w:qFormat/>
    <w:rsid w:val="006429F3"/>
    <w:rPr>
      <w:rFonts w:ascii="Franklin Gothic Book" w:hAnsi="Franklin Gothic Book"/>
    </w:rPr>
  </w:style>
  <w:style w:type="paragraph" w:customStyle="1" w:styleId="IndentedDetails">
    <w:name w:val="Indented Details"/>
    <w:basedOn w:val="Normal"/>
    <w:qFormat/>
    <w:rsid w:val="004451E6"/>
    <w:pPr>
      <w:ind w:left="270"/>
    </w:pPr>
    <w:rPr>
      <w:rFonts w:ascii="Franklin Gothic Book" w:hAnsi="Franklin Gothic Book"/>
    </w:rPr>
  </w:style>
  <w:style w:type="paragraph" w:customStyle="1" w:styleId="Memoheader">
    <w:name w:val="Memo header"/>
    <w:basedOn w:val="Normal"/>
    <w:qFormat/>
    <w:rsid w:val="00181570"/>
    <w:pPr>
      <w:tabs>
        <w:tab w:val="left" w:pos="1080"/>
        <w:tab w:val="right" w:pos="9360"/>
      </w:tabs>
      <w:spacing w:after="80"/>
      <w:ind w:left="907" w:hanging="907"/>
    </w:pPr>
    <w:rPr>
      <w:rFonts w:ascii="Franklin Gothic Medium" w:hAnsi="Franklin Gothic Medium"/>
      <w:szCs w:val="20"/>
    </w:rPr>
  </w:style>
  <w:style w:type="character" w:styleId="PlaceholderText">
    <w:name w:val="Placeholder Text"/>
    <w:basedOn w:val="DefaultParagraphFont"/>
    <w:uiPriority w:val="99"/>
    <w:rsid w:val="00DE1730"/>
    <w:rPr>
      <w:color w:val="808080"/>
    </w:rPr>
  </w:style>
  <w:style w:type="paragraph" w:customStyle="1" w:styleId="Event-Bold">
    <w:name w:val="Event - Bold"/>
    <w:basedOn w:val="Event"/>
    <w:qFormat/>
    <w:rsid w:val="00DE1730"/>
    <w:rPr>
      <w:b/>
    </w:rPr>
  </w:style>
  <w:style w:type="paragraph" w:customStyle="1" w:styleId="DateTime">
    <w:name w:val="Date &amp; Time"/>
    <w:basedOn w:val="Normal"/>
    <w:qFormat/>
    <w:rsid w:val="00DE1730"/>
    <w:pPr>
      <w:spacing w:after="300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AgendaInformation">
    <w:name w:val="Agenda Information"/>
    <w:basedOn w:val="Normal"/>
    <w:qFormat/>
    <w:rsid w:val="00DE1730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Event">
    <w:name w:val="Event"/>
    <w:basedOn w:val="Normal"/>
    <w:qFormat/>
    <w:rsid w:val="00DE1730"/>
    <w:pPr>
      <w:spacing w:after="80"/>
    </w:pPr>
    <w:rPr>
      <w:rFonts w:asciiTheme="minorHAnsi" w:eastAsiaTheme="minorHAnsi" w:hAnsiTheme="minorHAnsi" w:cstheme="minorBidi"/>
      <w:sz w:val="18"/>
    </w:rPr>
  </w:style>
  <w:style w:type="paragraph" w:customStyle="1" w:styleId="AdditionalInformation">
    <w:name w:val="Additional Information"/>
    <w:basedOn w:val="AgendaInformation"/>
    <w:qFormat/>
    <w:rsid w:val="00DE1730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DE1730"/>
    <w:pPr>
      <w:spacing w:before="320" w:after="0"/>
      <w:outlineLvl w:val="1"/>
    </w:pPr>
    <w:rPr>
      <w:rFonts w:asciiTheme="minorHAnsi" w:eastAsiaTheme="minorHAnsi" w:hAnsiTheme="minorHAnsi" w:cstheme="minorBidi"/>
      <w:b/>
      <w:sz w:val="18"/>
    </w:rPr>
  </w:style>
  <w:style w:type="paragraph" w:styleId="ListParagraph">
    <w:name w:val="List Paragraph"/>
    <w:basedOn w:val="Normal"/>
    <w:rsid w:val="00715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4" w:qFormat="1"/>
    <w:lsdException w:name="caption" w:qFormat="1"/>
    <w:lsdException w:name="List Bullet" w:qFormat="1"/>
    <w:lsdException w:name="Emphasis" w:uiPriority="20" w:qFormat="1"/>
    <w:lsdException w:name="Table Grid" w:uiPriority="1"/>
    <w:lsdException w:name="Placeholder Text" w:uiPriority="99"/>
  </w:latentStyles>
  <w:style w:type="paragraph" w:default="1" w:styleId="Normal">
    <w:name w:val="Normal"/>
    <w:qFormat/>
    <w:rsid w:val="00181570"/>
    <w:pPr>
      <w:spacing w:after="240"/>
    </w:pPr>
    <w:rPr>
      <w:rFonts w:ascii="Palatino Linotype" w:eastAsia="Cambria" w:hAnsi="Palatino Linotype"/>
      <w:sz w:val="22"/>
      <w:szCs w:val="22"/>
    </w:rPr>
  </w:style>
  <w:style w:type="paragraph" w:styleId="Heading1">
    <w:name w:val="heading 1"/>
    <w:basedOn w:val="NormalSanSerifFont"/>
    <w:next w:val="Normal"/>
    <w:qFormat/>
    <w:rsid w:val="006A0BF7"/>
    <w:pPr>
      <w:keepNext/>
      <w:spacing w:before="240" w:after="120"/>
      <w:ind w:left="360" w:hanging="360"/>
      <w:outlineLvl w:val="0"/>
    </w:pPr>
    <w:rPr>
      <w:rFonts w:ascii="Franklin Gothic Medium" w:hAnsi="Franklin Gothic Medium"/>
      <w:bCs/>
      <w:color w:val="86091D"/>
      <w:sz w:val="32"/>
      <w:szCs w:val="32"/>
    </w:rPr>
  </w:style>
  <w:style w:type="paragraph" w:styleId="Heading2">
    <w:name w:val="heading 2"/>
    <w:basedOn w:val="Heading1"/>
    <w:next w:val="Normal"/>
    <w:qFormat/>
    <w:rsid w:val="00C5685C"/>
    <w:pPr>
      <w:numPr>
        <w:ilvl w:val="1"/>
      </w:numPr>
      <w:ind w:left="360" w:hanging="360"/>
      <w:outlineLvl w:val="1"/>
    </w:pPr>
    <w:rPr>
      <w:rFonts w:ascii="Franklin Gothic Book" w:hAnsi="Franklin Gothic Book"/>
      <w:sz w:val="28"/>
      <w:szCs w:val="28"/>
    </w:rPr>
  </w:style>
  <w:style w:type="paragraph" w:styleId="Heading3">
    <w:name w:val="heading 3"/>
    <w:basedOn w:val="Table-Caption"/>
    <w:next w:val="Normal"/>
    <w:qFormat/>
    <w:rsid w:val="001E04D6"/>
    <w:pPr>
      <w:spacing w:before="240" w:after="120"/>
      <w:outlineLvl w:val="2"/>
    </w:pPr>
    <w:rPr>
      <w:rFonts w:ascii="Franklin Gothic Medium" w:hAnsi="Franklin Gothic Medium"/>
      <w:color w:val="86091D"/>
      <w:sz w:val="24"/>
    </w:rPr>
  </w:style>
  <w:style w:type="paragraph" w:styleId="Heading4">
    <w:name w:val="heading 4"/>
    <w:basedOn w:val="Heading3"/>
    <w:next w:val="Normal"/>
    <w:link w:val="Heading4Char"/>
    <w:qFormat/>
    <w:rsid w:val="000B208A"/>
    <w:pPr>
      <w:ind w:left="270" w:hanging="270"/>
      <w:outlineLvl w:val="3"/>
    </w:pPr>
    <w:rPr>
      <w:rFonts w:ascii="Franklin Gothic Book" w:hAnsi="Franklin Gothic Book"/>
      <w:i/>
      <w:iCs/>
      <w:lang w:bidi="en-US"/>
    </w:rPr>
  </w:style>
  <w:style w:type="paragraph" w:styleId="Heading5">
    <w:name w:val="heading 5"/>
    <w:basedOn w:val="Heading4"/>
    <w:next w:val="Normal"/>
    <w:rsid w:val="008D6FFF"/>
    <w:pPr>
      <w:spacing w:before="120" w:after="0"/>
      <w:ind w:left="990"/>
      <w:outlineLvl w:val="4"/>
    </w:pPr>
    <w:rPr>
      <w:rFonts w:ascii="Franklin Gothic Medium" w:eastAsia="Cambria" w:hAnsi="Franklin Gothic Medium"/>
      <w:i w:val="0"/>
      <w:iCs w:val="0"/>
      <w:caps/>
      <w:sz w:val="26"/>
      <w:szCs w:val="26"/>
      <w:lang w:bidi="ar-SA"/>
    </w:rPr>
  </w:style>
  <w:style w:type="paragraph" w:styleId="Heading6">
    <w:name w:val="heading 6"/>
    <w:basedOn w:val="Heading5"/>
    <w:next w:val="Normal"/>
    <w:rsid w:val="008D6FFF"/>
    <w:pPr>
      <w:ind w:left="1170"/>
      <w:outlineLvl w:val="5"/>
    </w:pPr>
    <w:rPr>
      <w:bCs/>
      <w:sz w:val="22"/>
      <w:szCs w:val="22"/>
    </w:rPr>
  </w:style>
  <w:style w:type="paragraph" w:styleId="Heading7">
    <w:name w:val="heading 7"/>
    <w:basedOn w:val="Heading5"/>
    <w:next w:val="Normal"/>
    <w:rsid w:val="008D6FFF"/>
    <w:pPr>
      <w:ind w:left="1260"/>
      <w:outlineLvl w:val="6"/>
    </w:pPr>
    <w:rPr>
      <w:b/>
      <w:smallCaps/>
      <w:sz w:val="20"/>
      <w:szCs w:val="20"/>
    </w:rPr>
  </w:style>
  <w:style w:type="paragraph" w:styleId="Heading8">
    <w:name w:val="heading 8"/>
    <w:basedOn w:val="Heading5"/>
    <w:next w:val="Normal"/>
    <w:rsid w:val="008D6FFF"/>
    <w:pPr>
      <w:ind w:left="1350"/>
      <w:outlineLvl w:val="7"/>
    </w:pPr>
    <w:rPr>
      <w:rFonts w:ascii="Franklin Gothic Book" w:hAnsi="Franklin Gothic Book"/>
      <w:b/>
      <w:smallCaps/>
      <w:sz w:val="20"/>
      <w:szCs w:val="20"/>
    </w:rPr>
  </w:style>
  <w:style w:type="paragraph" w:styleId="Heading9">
    <w:name w:val="heading 9"/>
    <w:basedOn w:val="Heading5"/>
    <w:next w:val="Normal"/>
    <w:rsid w:val="008D6FFF"/>
    <w:pPr>
      <w:ind w:left="1440"/>
      <w:outlineLvl w:val="8"/>
    </w:pPr>
    <w:rPr>
      <w:rFonts w:ascii="Franklin Gothic Book" w:hAnsi="Franklin Gothic Book"/>
      <w:b/>
      <w:i/>
      <w:iCs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anSerifFont">
    <w:name w:val="Normal San Serif Font"/>
    <w:rsid w:val="00F160AC"/>
    <w:rPr>
      <w:rFonts w:ascii="Arial" w:eastAsia="Cambria" w:hAnsi="Arial"/>
      <w:sz w:val="24"/>
      <w:szCs w:val="24"/>
    </w:rPr>
  </w:style>
  <w:style w:type="paragraph" w:styleId="Footer">
    <w:name w:val="footer"/>
    <w:basedOn w:val="NormalSanSerifFont"/>
    <w:rsid w:val="00F160AC"/>
    <w:pPr>
      <w:pBdr>
        <w:top w:val="single" w:sz="6" w:space="1" w:color="auto"/>
      </w:pBdr>
      <w:tabs>
        <w:tab w:val="center" w:pos="5040"/>
        <w:tab w:val="right" w:pos="10080"/>
      </w:tabs>
    </w:pPr>
  </w:style>
  <w:style w:type="paragraph" w:customStyle="1" w:styleId="footereven">
    <w:name w:val="footer even"/>
    <w:basedOn w:val="Normal"/>
    <w:rsid w:val="006A0BF7"/>
    <w:pPr>
      <w:tabs>
        <w:tab w:val="right" w:pos="9360"/>
      </w:tabs>
      <w:spacing w:after="0"/>
      <w:jc w:val="both"/>
    </w:pPr>
    <w:rPr>
      <w:rFonts w:ascii="Franklin Gothic Book" w:hAnsi="Franklin Gothic Book"/>
      <w:szCs w:val="20"/>
    </w:rPr>
  </w:style>
  <w:style w:type="paragraph" w:customStyle="1" w:styleId="tabletextcell">
    <w:name w:val="table text cell"/>
    <w:basedOn w:val="NormalSanSerifFont"/>
    <w:rsid w:val="00F160AC"/>
    <w:pPr>
      <w:keepNext/>
      <w:spacing w:before="60" w:after="60"/>
    </w:pPr>
  </w:style>
  <w:style w:type="paragraph" w:customStyle="1" w:styleId="tablecolumnhead">
    <w:name w:val="table column head"/>
    <w:basedOn w:val="TableHeaderText"/>
    <w:rsid w:val="00FB19DC"/>
  </w:style>
  <w:style w:type="paragraph" w:customStyle="1" w:styleId="tablenotes">
    <w:name w:val="table notes"/>
    <w:basedOn w:val="tabletextcell"/>
    <w:rsid w:val="00F160AC"/>
    <w:rPr>
      <w:sz w:val="16"/>
    </w:rPr>
  </w:style>
  <w:style w:type="paragraph" w:customStyle="1" w:styleId="tablenumbercell">
    <w:name w:val="table number cell"/>
    <w:basedOn w:val="tabletextcell"/>
    <w:rsid w:val="00F160AC"/>
    <w:pPr>
      <w:ind w:right="72"/>
      <w:jc w:val="right"/>
    </w:pPr>
  </w:style>
  <w:style w:type="paragraph" w:customStyle="1" w:styleId="tablerowhead">
    <w:name w:val="table row head"/>
    <w:basedOn w:val="tabletextcell"/>
    <w:rsid w:val="00F160AC"/>
  </w:style>
  <w:style w:type="paragraph" w:customStyle="1" w:styleId="tablesmallnumbercell">
    <w:name w:val="table small number cell"/>
    <w:basedOn w:val="tablenumbercell"/>
    <w:rsid w:val="00F160AC"/>
    <w:rPr>
      <w:sz w:val="16"/>
    </w:rPr>
  </w:style>
  <w:style w:type="paragraph" w:customStyle="1" w:styleId="tablesmalltextcell">
    <w:name w:val="table small text cell"/>
    <w:basedOn w:val="tabletextcell"/>
    <w:rsid w:val="00F160AC"/>
    <w:rPr>
      <w:sz w:val="16"/>
    </w:rPr>
  </w:style>
  <w:style w:type="paragraph" w:customStyle="1" w:styleId="tablesource">
    <w:name w:val="table source"/>
    <w:basedOn w:val="tabletextcell"/>
    <w:rsid w:val="00EF3DC8"/>
    <w:pPr>
      <w:keepNext w:val="0"/>
      <w:spacing w:after="240"/>
    </w:pPr>
    <w:rPr>
      <w:sz w:val="16"/>
    </w:rPr>
  </w:style>
  <w:style w:type="paragraph" w:customStyle="1" w:styleId="tabletitle">
    <w:name w:val="table title"/>
    <w:basedOn w:val="TableHeaderText"/>
    <w:qFormat/>
    <w:rsid w:val="00FC0C69"/>
    <w:pPr>
      <w:spacing w:after="120"/>
      <w:ind w:left="0" w:firstLine="0"/>
    </w:pPr>
    <w:rPr>
      <w:sz w:val="22"/>
      <w:szCs w:val="22"/>
    </w:rPr>
  </w:style>
  <w:style w:type="character" w:styleId="FootnoteReference">
    <w:name w:val="footnote reference"/>
    <w:rsid w:val="00F160AC"/>
    <w:rPr>
      <w:vertAlign w:val="superscript"/>
    </w:rPr>
  </w:style>
  <w:style w:type="paragraph" w:styleId="FootnoteText">
    <w:name w:val="footnote text"/>
    <w:basedOn w:val="Normal"/>
    <w:rsid w:val="00F160AC"/>
    <w:pPr>
      <w:spacing w:after="180"/>
    </w:pPr>
    <w:rPr>
      <w:sz w:val="18"/>
    </w:rPr>
  </w:style>
  <w:style w:type="paragraph" w:customStyle="1" w:styleId="HangingIndent">
    <w:name w:val="Hanging Indent"/>
    <w:basedOn w:val="Normal"/>
    <w:rsid w:val="00F160AC"/>
    <w:pPr>
      <w:ind w:left="720" w:hanging="360"/>
    </w:pPr>
  </w:style>
  <w:style w:type="paragraph" w:customStyle="1" w:styleId="footerodd">
    <w:name w:val="footer odd"/>
    <w:basedOn w:val="footereven"/>
    <w:rsid w:val="006A0BF7"/>
  </w:style>
  <w:style w:type="paragraph" w:customStyle="1" w:styleId="Bullet">
    <w:name w:val="Bullet"/>
    <w:basedOn w:val="Normal"/>
    <w:rsid w:val="00BB5592"/>
    <w:pPr>
      <w:numPr>
        <w:numId w:val="1"/>
      </w:numPr>
      <w:tabs>
        <w:tab w:val="clear" w:pos="720"/>
        <w:tab w:val="num" w:pos="360"/>
      </w:tabs>
      <w:ind w:left="360" w:hanging="180"/>
    </w:pPr>
  </w:style>
  <w:style w:type="paragraph" w:customStyle="1" w:styleId="sidebar">
    <w:name w:val="sidebar"/>
    <w:rsid w:val="000634A8"/>
    <w:pPr>
      <w:framePr w:w="1800" w:hSpace="180" w:vSpace="180" w:wrap="auto" w:vAnchor="page" w:hAnchor="page" w:x="1081"/>
      <w:pBdr>
        <w:top w:val="double" w:sz="6" w:space="0" w:color="auto"/>
        <w:bottom w:val="single" w:sz="6" w:space="0" w:color="auto"/>
      </w:pBdr>
    </w:pPr>
    <w:rPr>
      <w:rFonts w:ascii="Franklin Gothic Book" w:hAnsi="Franklin Gothic Book"/>
      <w:sz w:val="18"/>
      <w:szCs w:val="24"/>
    </w:rPr>
  </w:style>
  <w:style w:type="paragraph" w:customStyle="1" w:styleId="titleline">
    <w:name w:val="title line"/>
    <w:basedOn w:val="NormalSanSerifFont"/>
    <w:rsid w:val="00F160AC"/>
    <w:pPr>
      <w:pBdr>
        <w:bottom w:val="double" w:sz="6" w:space="0" w:color="auto"/>
      </w:pBdr>
      <w:tabs>
        <w:tab w:val="center" w:pos="3060"/>
      </w:tabs>
      <w:spacing w:after="480"/>
      <w:outlineLvl w:val="0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1A520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A520D"/>
    <w:rPr>
      <w:rFonts w:ascii="Book Antiqua" w:eastAsia="Cambria" w:hAnsi="Book Antiqua"/>
      <w:sz w:val="22"/>
    </w:rPr>
  </w:style>
  <w:style w:type="paragraph" w:customStyle="1" w:styleId="Comment">
    <w:name w:val="Comment"/>
    <w:basedOn w:val="Normal"/>
    <w:qFormat/>
    <w:rsid w:val="001F7A65"/>
    <w:pPr>
      <w:pBdr>
        <w:top w:val="single" w:sz="8" w:space="1" w:color="575757"/>
        <w:bottom w:val="single" w:sz="8" w:space="1" w:color="575757"/>
      </w:pBdr>
      <w:shd w:val="clear" w:color="auto" w:fill="F3F3F3"/>
      <w:spacing w:before="40"/>
      <w:ind w:left="864" w:right="864"/>
    </w:pPr>
    <w:rPr>
      <w:rFonts w:ascii="Franklin Gothic Book" w:eastAsia="Times" w:hAnsi="Franklin Gothic Book"/>
      <w:color w:val="575757"/>
      <w:sz w:val="20"/>
      <w:szCs w:val="20"/>
    </w:rPr>
  </w:style>
  <w:style w:type="paragraph" w:customStyle="1" w:styleId="outlinetextL1">
    <w:name w:val="outline text L1"/>
    <w:basedOn w:val="Normal"/>
    <w:rsid w:val="004451E6"/>
    <w:pPr>
      <w:spacing w:before="40" w:after="40"/>
      <w:ind w:left="1350" w:firstLine="180"/>
    </w:pPr>
    <w:rPr>
      <w:rFonts w:ascii="Franklin Gothic Book" w:hAnsi="Franklin Gothic Book"/>
      <w:sz w:val="18"/>
    </w:rPr>
  </w:style>
  <w:style w:type="paragraph" w:customStyle="1" w:styleId="outlinetextL2">
    <w:name w:val="outline text L2"/>
    <w:basedOn w:val="Normal"/>
    <w:rsid w:val="004451E6"/>
    <w:pPr>
      <w:spacing w:before="40" w:after="40"/>
      <w:ind w:left="1530" w:firstLine="180"/>
    </w:pPr>
    <w:rPr>
      <w:rFonts w:ascii="Franklin Gothic Book" w:hAnsi="Franklin Gothic Book"/>
      <w:sz w:val="18"/>
      <w:szCs w:val="18"/>
    </w:rPr>
  </w:style>
  <w:style w:type="table" w:styleId="TableGrid">
    <w:name w:val="Table Grid"/>
    <w:basedOn w:val="TableNormal"/>
    <w:uiPriority w:val="1"/>
    <w:rsid w:val="00CD5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/Figure Title"/>
    <w:basedOn w:val="Normal"/>
    <w:next w:val="Normal"/>
    <w:qFormat/>
    <w:rsid w:val="00CD56F1"/>
    <w:rPr>
      <w:b/>
      <w:bCs/>
    </w:rPr>
  </w:style>
  <w:style w:type="character" w:customStyle="1" w:styleId="Heading4Char">
    <w:name w:val="Heading 4 Char"/>
    <w:link w:val="Heading4"/>
    <w:rsid w:val="000B208A"/>
    <w:rPr>
      <w:rFonts w:ascii="Franklin Gothic Book" w:hAnsi="Franklin Gothic Book"/>
      <w:i/>
      <w:iCs/>
      <w:color w:val="86091D"/>
      <w:lang w:bidi="en-US"/>
    </w:rPr>
  </w:style>
  <w:style w:type="paragraph" w:styleId="BalloonText">
    <w:name w:val="Balloon Text"/>
    <w:basedOn w:val="Normal"/>
    <w:link w:val="BalloonTextChar"/>
    <w:rsid w:val="00A33DC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33DC0"/>
    <w:rPr>
      <w:rFonts w:ascii="Lucida Grande" w:eastAsia="Cambria" w:hAnsi="Lucida Grande" w:cs="Lucida Grande"/>
      <w:sz w:val="18"/>
      <w:szCs w:val="18"/>
    </w:rPr>
  </w:style>
  <w:style w:type="paragraph" w:customStyle="1" w:styleId="BulletList">
    <w:name w:val="Bullet List"/>
    <w:basedOn w:val="Normal"/>
    <w:qFormat/>
    <w:rsid w:val="001D6A7A"/>
    <w:pPr>
      <w:spacing w:after="120"/>
    </w:pPr>
    <w:rPr>
      <w:rFonts w:eastAsia="ＭＳ 明朝"/>
      <w:szCs w:val="20"/>
      <w:lang w:eastAsia="ja-JP"/>
    </w:rPr>
  </w:style>
  <w:style w:type="character" w:styleId="Hyperlink">
    <w:name w:val="Hyperlink"/>
    <w:rsid w:val="00CF0097"/>
    <w:rPr>
      <w:color w:val="0000FF"/>
      <w:u w:val="single"/>
    </w:rPr>
  </w:style>
  <w:style w:type="paragraph" w:customStyle="1" w:styleId="OfficeNames">
    <w:name w:val="Office Names"/>
    <w:basedOn w:val="Normal"/>
    <w:qFormat/>
    <w:rsid w:val="0044596F"/>
    <w:pPr>
      <w:spacing w:after="0"/>
      <w:ind w:firstLine="187"/>
      <w:jc w:val="right"/>
    </w:pPr>
    <w:rPr>
      <w:rFonts w:ascii="Franklin Gothic Book" w:hAnsi="Franklin Gothic Book"/>
      <w:b/>
      <w:color w:val="72002A"/>
      <w:sz w:val="16"/>
    </w:rPr>
  </w:style>
  <w:style w:type="numbering" w:customStyle="1" w:styleId="ECO-List">
    <w:name w:val="ECO-List"/>
    <w:uiPriority w:val="99"/>
    <w:rsid w:val="004C4FF7"/>
    <w:pPr>
      <w:numPr>
        <w:numId w:val="2"/>
      </w:numPr>
    </w:pPr>
  </w:style>
  <w:style w:type="table" w:styleId="ColorfulGrid">
    <w:name w:val="Colorful Grid"/>
    <w:basedOn w:val="TableNormal"/>
    <w:rsid w:val="0045419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Bullet">
    <w:name w:val="List Bullet"/>
    <w:basedOn w:val="Normal"/>
    <w:qFormat/>
    <w:rsid w:val="004C4FF7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C4FF7"/>
    <w:pPr>
      <w:numPr>
        <w:ilvl w:val="1"/>
        <w:numId w:val="3"/>
      </w:numPr>
      <w:spacing w:after="120"/>
    </w:pPr>
  </w:style>
  <w:style w:type="paragraph" w:styleId="ListBullet3">
    <w:name w:val="List Bullet 3"/>
    <w:basedOn w:val="Normal"/>
    <w:rsid w:val="004C4FF7"/>
    <w:pPr>
      <w:numPr>
        <w:ilvl w:val="2"/>
        <w:numId w:val="3"/>
      </w:numPr>
      <w:spacing w:after="120"/>
    </w:pPr>
  </w:style>
  <w:style w:type="paragraph" w:customStyle="1" w:styleId="Table-Caption">
    <w:name w:val="Table-Caption"/>
    <w:basedOn w:val="tablesource"/>
    <w:qFormat/>
    <w:rsid w:val="00F56FD5"/>
    <w:pPr>
      <w:keepNext/>
    </w:pPr>
    <w:rPr>
      <w:rFonts w:ascii="Franklin Gothic Book" w:eastAsia="Times New Roman" w:hAnsi="Franklin Gothic Book"/>
    </w:rPr>
  </w:style>
  <w:style w:type="paragraph" w:customStyle="1" w:styleId="Table-text">
    <w:name w:val="Table-text"/>
    <w:basedOn w:val="Normal"/>
    <w:qFormat/>
    <w:rsid w:val="007F02E2"/>
    <w:pPr>
      <w:keepNext/>
      <w:keepLines/>
      <w:spacing w:after="0"/>
      <w:ind w:left="-198" w:firstLine="180"/>
    </w:pPr>
    <w:rPr>
      <w:rFonts w:ascii="Franklin Gothic Book" w:eastAsia="ＭＳ Ｐゴシック" w:hAnsi="Franklin Gothic Book"/>
      <w:sz w:val="18"/>
      <w:szCs w:val="18"/>
    </w:rPr>
  </w:style>
  <w:style w:type="table" w:customStyle="1" w:styleId="ECO-table">
    <w:name w:val="ECO-table"/>
    <w:basedOn w:val="TableNormal"/>
    <w:uiPriority w:val="99"/>
    <w:rsid w:val="0045419A"/>
    <w:rPr>
      <w:rFonts w:ascii="Franklin Gothic Book" w:eastAsia="ＭＳ Ｐゴシック" w:hAnsi="Franklin Gothic Book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BBBBBB"/>
      </w:tcPr>
    </w:tblStylePr>
    <w:tblStylePr w:type="lastRow">
      <w:tblPr/>
      <w:tcPr>
        <w:tcBorders>
          <w:top w:val="single" w:sz="8" w:space="0" w:color="BBBBBB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single" w:sz="8" w:space="0" w:color="BBBBBB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single" w:sz="8" w:space="0" w:color="BBBBBB"/>
        </w:tcBorders>
      </w:tcPr>
    </w:tblStylePr>
  </w:style>
  <w:style w:type="paragraph" w:customStyle="1" w:styleId="TableHeaderText">
    <w:name w:val="Table Header Text"/>
    <w:basedOn w:val="Table-text"/>
    <w:qFormat/>
    <w:rsid w:val="007F02E2"/>
    <w:pPr>
      <w:spacing w:after="60"/>
    </w:pPr>
    <w:rPr>
      <w:rFonts w:ascii="Franklin Gothic Medium" w:hAnsi="Franklin Gothic Medium"/>
    </w:rPr>
  </w:style>
  <w:style w:type="table" w:styleId="TableSimple2">
    <w:name w:val="Table Simple 2"/>
    <w:basedOn w:val="TableNormal"/>
    <w:rsid w:val="00F56FD5"/>
    <w:pPr>
      <w:spacing w:after="240"/>
      <w:ind w:firstLine="1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F56FD5"/>
    <w:pPr>
      <w:spacing w:after="240"/>
      <w:ind w:firstLine="180"/>
    </w:pPr>
    <w:tblPr>
      <w:tblInd w:w="0" w:type="dxa"/>
      <w:tblBorders>
        <w:top w:val="single" w:sz="18" w:space="0" w:color="BBBBBB"/>
        <w:bottom w:val="single" w:sz="18" w:space="0" w:color="BBBBBB"/>
        <w:insideH w:val="single" w:sz="8" w:space="0" w:color="BBBBBB"/>
        <w:insideV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Bullet4">
    <w:name w:val="List Bullet 4"/>
    <w:basedOn w:val="Normal"/>
    <w:rsid w:val="004C4FF7"/>
    <w:pPr>
      <w:numPr>
        <w:ilvl w:val="3"/>
        <w:numId w:val="3"/>
      </w:numPr>
      <w:spacing w:after="120"/>
    </w:pPr>
  </w:style>
  <w:style w:type="paragraph" w:styleId="ListBullet5">
    <w:name w:val="List Bullet 5"/>
    <w:basedOn w:val="Normal"/>
    <w:rsid w:val="004C4FF7"/>
    <w:pPr>
      <w:numPr>
        <w:ilvl w:val="4"/>
        <w:numId w:val="3"/>
      </w:numPr>
      <w:contextualSpacing/>
    </w:pPr>
  </w:style>
  <w:style w:type="character" w:customStyle="1" w:styleId="st">
    <w:name w:val="st"/>
    <w:rsid w:val="00A33DC0"/>
  </w:style>
  <w:style w:type="paragraph" w:customStyle="1" w:styleId="ECOsb">
    <w:name w:val="ECO sb"/>
    <w:qFormat/>
    <w:rsid w:val="00A33DC0"/>
    <w:pPr>
      <w:framePr w:w="2160" w:hSpace="144" w:vSpace="173" w:wrap="around" w:vAnchor="text" w:hAnchor="margin" w:xAlign="outside" w:y="1"/>
      <w:pBdr>
        <w:top w:val="single" w:sz="6" w:space="5" w:color="BBBBBB"/>
        <w:bottom w:val="single" w:sz="6" w:space="5" w:color="BBBBBB"/>
      </w:pBdr>
    </w:pPr>
    <w:rPr>
      <w:rFonts w:ascii="Franklin Gothic Book" w:hAnsi="Franklin Gothic Book"/>
      <w:color w:val="575757"/>
      <w:sz w:val="18"/>
      <w:szCs w:val="24"/>
    </w:rPr>
  </w:style>
  <w:style w:type="character" w:styleId="Emphasis">
    <w:name w:val="Emphasis"/>
    <w:uiPriority w:val="20"/>
    <w:qFormat/>
    <w:rsid w:val="00A33DC0"/>
    <w:rPr>
      <w:i/>
      <w:iCs/>
    </w:rPr>
  </w:style>
  <w:style w:type="paragraph" w:customStyle="1" w:styleId="IndentDetails">
    <w:name w:val="Indent Details"/>
    <w:basedOn w:val="Normal"/>
    <w:qFormat/>
    <w:rsid w:val="006429F3"/>
    <w:rPr>
      <w:rFonts w:ascii="Franklin Gothic Book" w:hAnsi="Franklin Gothic Book"/>
    </w:rPr>
  </w:style>
  <w:style w:type="paragraph" w:customStyle="1" w:styleId="IndentedDetails">
    <w:name w:val="Indented Details"/>
    <w:basedOn w:val="Normal"/>
    <w:qFormat/>
    <w:rsid w:val="004451E6"/>
    <w:pPr>
      <w:ind w:left="270"/>
    </w:pPr>
    <w:rPr>
      <w:rFonts w:ascii="Franklin Gothic Book" w:hAnsi="Franklin Gothic Book"/>
    </w:rPr>
  </w:style>
  <w:style w:type="paragraph" w:customStyle="1" w:styleId="Memoheader">
    <w:name w:val="Memo header"/>
    <w:basedOn w:val="Normal"/>
    <w:qFormat/>
    <w:rsid w:val="00181570"/>
    <w:pPr>
      <w:tabs>
        <w:tab w:val="left" w:pos="1080"/>
        <w:tab w:val="right" w:pos="9360"/>
      </w:tabs>
      <w:spacing w:after="80"/>
      <w:ind w:left="907" w:hanging="907"/>
    </w:pPr>
    <w:rPr>
      <w:rFonts w:ascii="Franklin Gothic Medium" w:hAnsi="Franklin Gothic Medium"/>
      <w:szCs w:val="20"/>
    </w:rPr>
  </w:style>
  <w:style w:type="character" w:styleId="PlaceholderText">
    <w:name w:val="Placeholder Text"/>
    <w:basedOn w:val="DefaultParagraphFont"/>
    <w:uiPriority w:val="99"/>
    <w:rsid w:val="00DE1730"/>
    <w:rPr>
      <w:color w:val="808080"/>
    </w:rPr>
  </w:style>
  <w:style w:type="paragraph" w:customStyle="1" w:styleId="Event-Bold">
    <w:name w:val="Event - Bold"/>
    <w:basedOn w:val="Event"/>
    <w:qFormat/>
    <w:rsid w:val="00DE1730"/>
    <w:rPr>
      <w:b/>
    </w:rPr>
  </w:style>
  <w:style w:type="paragraph" w:customStyle="1" w:styleId="DateTime">
    <w:name w:val="Date &amp; Time"/>
    <w:basedOn w:val="Normal"/>
    <w:qFormat/>
    <w:rsid w:val="00DE1730"/>
    <w:pPr>
      <w:spacing w:after="300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AgendaInformation">
    <w:name w:val="Agenda Information"/>
    <w:basedOn w:val="Normal"/>
    <w:qFormat/>
    <w:rsid w:val="00DE1730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Event">
    <w:name w:val="Event"/>
    <w:basedOn w:val="Normal"/>
    <w:qFormat/>
    <w:rsid w:val="00DE1730"/>
    <w:pPr>
      <w:spacing w:after="80"/>
    </w:pPr>
    <w:rPr>
      <w:rFonts w:asciiTheme="minorHAnsi" w:eastAsiaTheme="minorHAnsi" w:hAnsiTheme="minorHAnsi" w:cstheme="minorBidi"/>
      <w:sz w:val="18"/>
    </w:rPr>
  </w:style>
  <w:style w:type="paragraph" w:customStyle="1" w:styleId="AdditionalInformation">
    <w:name w:val="Additional Information"/>
    <w:basedOn w:val="AgendaInformation"/>
    <w:qFormat/>
    <w:rsid w:val="00DE1730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DE1730"/>
    <w:pPr>
      <w:spacing w:before="320" w:after="0"/>
      <w:outlineLvl w:val="1"/>
    </w:pPr>
    <w:rPr>
      <w:rFonts w:asciiTheme="minorHAnsi" w:eastAsiaTheme="minorHAnsi" w:hAnsiTheme="minorHAnsi" w:cstheme="minorBidi"/>
      <w:b/>
      <w:sz w:val="18"/>
    </w:rPr>
  </w:style>
  <w:style w:type="paragraph" w:styleId="ListParagraph">
    <w:name w:val="List Paragraph"/>
    <w:basedOn w:val="Normal"/>
    <w:rsid w:val="00715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erris:Google%20Drive:ECO%20Templates%20:ECO%20Office%20Templates: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261BAF4C6F7B4AB9E0AF92EFA2F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3AE32-698E-EF4D-BD83-01CA16458872}"/>
      </w:docPartPr>
      <w:docPartBody>
        <w:p w:rsidR="008823F5" w:rsidRDefault="008823F5">
          <w:pPr>
            <w:pStyle w:val="FD261BAF4C6F7B4AB9E0AF92EFA2F27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F5"/>
    <w:rsid w:val="001913BA"/>
    <w:rsid w:val="008823F5"/>
    <w:rsid w:val="00A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41D627FD3B94B96E66B19822A9335">
    <w:name w:val="3FD41D627FD3B94B96E66B19822A9335"/>
  </w:style>
  <w:style w:type="paragraph" w:customStyle="1" w:styleId="FD261BAF4C6F7B4AB9E0AF92EFA2F275">
    <w:name w:val="FD261BAF4C6F7B4AB9E0AF92EFA2F275"/>
  </w:style>
  <w:style w:type="character" w:styleId="PlaceholderText">
    <w:name w:val="Placeholder Text"/>
    <w:basedOn w:val="DefaultParagraphFont"/>
    <w:uiPriority w:val="99"/>
    <w:semiHidden/>
    <w:rsid w:val="008823F5"/>
    <w:rPr>
      <w:color w:val="808080"/>
    </w:rPr>
  </w:style>
  <w:style w:type="paragraph" w:customStyle="1" w:styleId="20C020E7AB925B40A2DBA515276D343E">
    <w:name w:val="20C020E7AB925B40A2DBA515276D343E"/>
  </w:style>
  <w:style w:type="paragraph" w:customStyle="1" w:styleId="7E0D246D07054441901FD3FCA4AC1BEF">
    <w:name w:val="7E0D246D07054441901FD3FCA4AC1BEF"/>
  </w:style>
  <w:style w:type="paragraph" w:customStyle="1" w:styleId="8E8F56CC127A5843A408339598F3A492">
    <w:name w:val="8E8F56CC127A5843A408339598F3A492"/>
  </w:style>
  <w:style w:type="paragraph" w:customStyle="1" w:styleId="6123749F4B7CB5488DC533D13AB5B898">
    <w:name w:val="6123749F4B7CB5488DC533D13AB5B898"/>
  </w:style>
  <w:style w:type="paragraph" w:customStyle="1" w:styleId="Event">
    <w:name w:val="Event"/>
    <w:basedOn w:val="Normal"/>
    <w:qFormat/>
    <w:pPr>
      <w:spacing w:after="80"/>
    </w:pPr>
    <w:rPr>
      <w:rFonts w:eastAsiaTheme="minorHAnsi"/>
      <w:sz w:val="18"/>
      <w:szCs w:val="22"/>
      <w:lang w:eastAsia="en-US"/>
    </w:rPr>
  </w:style>
  <w:style w:type="paragraph" w:customStyle="1" w:styleId="A3D19FA38A4DDE42922DF0FF751E86E0">
    <w:name w:val="A3D19FA38A4DDE42922DF0FF751E86E0"/>
  </w:style>
  <w:style w:type="paragraph" w:customStyle="1" w:styleId="92EACC44FF3C974792E044E36002003F">
    <w:name w:val="92EACC44FF3C974792E044E36002003F"/>
  </w:style>
  <w:style w:type="paragraph" w:customStyle="1" w:styleId="2AC44521D3D1134C97DD07553131DC60">
    <w:name w:val="2AC44521D3D1134C97DD07553131DC60"/>
  </w:style>
  <w:style w:type="paragraph" w:customStyle="1" w:styleId="969A79A7D72E2840A2929A9D9E65B3A6">
    <w:name w:val="969A79A7D72E2840A2929A9D9E65B3A6"/>
  </w:style>
  <w:style w:type="paragraph" w:customStyle="1" w:styleId="5A4C931CAF742C46A5D2FA6A764783A9">
    <w:name w:val="5A4C931CAF742C46A5D2FA6A764783A9"/>
  </w:style>
  <w:style w:type="paragraph" w:customStyle="1" w:styleId="F5E2B0DC1DFDB945A716E2AA4C86F07C">
    <w:name w:val="F5E2B0DC1DFDB945A716E2AA4C86F07C"/>
  </w:style>
  <w:style w:type="paragraph" w:customStyle="1" w:styleId="FD8E7EA958CD3648B07554451871DD40">
    <w:name w:val="FD8E7EA958CD3648B07554451871DD40"/>
  </w:style>
  <w:style w:type="paragraph" w:customStyle="1" w:styleId="C5E2124D1B6B3F4FA7E56A1F99B097CB">
    <w:name w:val="C5E2124D1B6B3F4FA7E56A1F99B097CB"/>
  </w:style>
  <w:style w:type="paragraph" w:customStyle="1" w:styleId="98886414F8829C428DAF5671905D6DA0">
    <w:name w:val="98886414F8829C428DAF5671905D6DA0"/>
  </w:style>
  <w:style w:type="paragraph" w:customStyle="1" w:styleId="960FE0462092D544B91BB423A9522649">
    <w:name w:val="960FE0462092D544B91BB423A9522649"/>
  </w:style>
  <w:style w:type="paragraph" w:customStyle="1" w:styleId="E490C821A3C212418FEE9B7F4F5578AF">
    <w:name w:val="E490C821A3C212418FEE9B7F4F5578AF"/>
  </w:style>
  <w:style w:type="paragraph" w:customStyle="1" w:styleId="AF8016A19C1A844781BE598E45C250E1">
    <w:name w:val="AF8016A19C1A844781BE598E45C250E1"/>
  </w:style>
  <w:style w:type="paragraph" w:customStyle="1" w:styleId="47C471518A00644A8B0266481CCFEF97">
    <w:name w:val="47C471518A00644A8B0266481CCFEF97"/>
  </w:style>
  <w:style w:type="paragraph" w:customStyle="1" w:styleId="0FB5C7C99486454AB27084C9607C48FC">
    <w:name w:val="0FB5C7C99486454AB27084C9607C48FC"/>
  </w:style>
  <w:style w:type="paragraph" w:customStyle="1" w:styleId="F7473B3ED1C7744DA01D73FCAECFC42C">
    <w:name w:val="F7473B3ED1C7744DA01D73FCAECFC42C"/>
    <w:rsid w:val="008823F5"/>
  </w:style>
  <w:style w:type="paragraph" w:customStyle="1" w:styleId="4E0AB1A42D807046891AAA2FB72E75B4">
    <w:name w:val="4E0AB1A42D807046891AAA2FB72E75B4"/>
    <w:rsid w:val="008823F5"/>
  </w:style>
  <w:style w:type="paragraph" w:customStyle="1" w:styleId="590453CC91BA9B46A190182581E3A41F">
    <w:name w:val="590453CC91BA9B46A190182581E3A41F"/>
    <w:rsid w:val="008823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41D627FD3B94B96E66B19822A9335">
    <w:name w:val="3FD41D627FD3B94B96E66B19822A9335"/>
  </w:style>
  <w:style w:type="paragraph" w:customStyle="1" w:styleId="FD261BAF4C6F7B4AB9E0AF92EFA2F275">
    <w:name w:val="FD261BAF4C6F7B4AB9E0AF92EFA2F275"/>
  </w:style>
  <w:style w:type="character" w:styleId="PlaceholderText">
    <w:name w:val="Placeholder Text"/>
    <w:basedOn w:val="DefaultParagraphFont"/>
    <w:uiPriority w:val="99"/>
    <w:semiHidden/>
    <w:rsid w:val="008823F5"/>
    <w:rPr>
      <w:color w:val="808080"/>
    </w:rPr>
  </w:style>
  <w:style w:type="paragraph" w:customStyle="1" w:styleId="20C020E7AB925B40A2DBA515276D343E">
    <w:name w:val="20C020E7AB925B40A2DBA515276D343E"/>
  </w:style>
  <w:style w:type="paragraph" w:customStyle="1" w:styleId="7E0D246D07054441901FD3FCA4AC1BEF">
    <w:name w:val="7E0D246D07054441901FD3FCA4AC1BEF"/>
  </w:style>
  <w:style w:type="paragraph" w:customStyle="1" w:styleId="8E8F56CC127A5843A408339598F3A492">
    <w:name w:val="8E8F56CC127A5843A408339598F3A492"/>
  </w:style>
  <w:style w:type="paragraph" w:customStyle="1" w:styleId="6123749F4B7CB5488DC533D13AB5B898">
    <w:name w:val="6123749F4B7CB5488DC533D13AB5B898"/>
  </w:style>
  <w:style w:type="paragraph" w:customStyle="1" w:styleId="Event">
    <w:name w:val="Event"/>
    <w:basedOn w:val="Normal"/>
    <w:qFormat/>
    <w:pPr>
      <w:spacing w:after="80"/>
    </w:pPr>
    <w:rPr>
      <w:rFonts w:eastAsiaTheme="minorHAnsi"/>
      <w:sz w:val="18"/>
      <w:szCs w:val="22"/>
      <w:lang w:eastAsia="en-US"/>
    </w:rPr>
  </w:style>
  <w:style w:type="paragraph" w:customStyle="1" w:styleId="A3D19FA38A4DDE42922DF0FF751E86E0">
    <w:name w:val="A3D19FA38A4DDE42922DF0FF751E86E0"/>
  </w:style>
  <w:style w:type="paragraph" w:customStyle="1" w:styleId="92EACC44FF3C974792E044E36002003F">
    <w:name w:val="92EACC44FF3C974792E044E36002003F"/>
  </w:style>
  <w:style w:type="paragraph" w:customStyle="1" w:styleId="2AC44521D3D1134C97DD07553131DC60">
    <w:name w:val="2AC44521D3D1134C97DD07553131DC60"/>
  </w:style>
  <w:style w:type="paragraph" w:customStyle="1" w:styleId="969A79A7D72E2840A2929A9D9E65B3A6">
    <w:name w:val="969A79A7D72E2840A2929A9D9E65B3A6"/>
  </w:style>
  <w:style w:type="paragraph" w:customStyle="1" w:styleId="5A4C931CAF742C46A5D2FA6A764783A9">
    <w:name w:val="5A4C931CAF742C46A5D2FA6A764783A9"/>
  </w:style>
  <w:style w:type="paragraph" w:customStyle="1" w:styleId="F5E2B0DC1DFDB945A716E2AA4C86F07C">
    <w:name w:val="F5E2B0DC1DFDB945A716E2AA4C86F07C"/>
  </w:style>
  <w:style w:type="paragraph" w:customStyle="1" w:styleId="FD8E7EA958CD3648B07554451871DD40">
    <w:name w:val="FD8E7EA958CD3648B07554451871DD40"/>
  </w:style>
  <w:style w:type="paragraph" w:customStyle="1" w:styleId="C5E2124D1B6B3F4FA7E56A1F99B097CB">
    <w:name w:val="C5E2124D1B6B3F4FA7E56A1F99B097CB"/>
  </w:style>
  <w:style w:type="paragraph" w:customStyle="1" w:styleId="98886414F8829C428DAF5671905D6DA0">
    <w:name w:val="98886414F8829C428DAF5671905D6DA0"/>
  </w:style>
  <w:style w:type="paragraph" w:customStyle="1" w:styleId="960FE0462092D544B91BB423A9522649">
    <w:name w:val="960FE0462092D544B91BB423A9522649"/>
  </w:style>
  <w:style w:type="paragraph" w:customStyle="1" w:styleId="E490C821A3C212418FEE9B7F4F5578AF">
    <w:name w:val="E490C821A3C212418FEE9B7F4F5578AF"/>
  </w:style>
  <w:style w:type="paragraph" w:customStyle="1" w:styleId="AF8016A19C1A844781BE598E45C250E1">
    <w:name w:val="AF8016A19C1A844781BE598E45C250E1"/>
  </w:style>
  <w:style w:type="paragraph" w:customStyle="1" w:styleId="47C471518A00644A8B0266481CCFEF97">
    <w:name w:val="47C471518A00644A8B0266481CCFEF97"/>
  </w:style>
  <w:style w:type="paragraph" w:customStyle="1" w:styleId="0FB5C7C99486454AB27084C9607C48FC">
    <w:name w:val="0FB5C7C99486454AB27084C9607C48FC"/>
  </w:style>
  <w:style w:type="paragraph" w:customStyle="1" w:styleId="F7473B3ED1C7744DA01D73FCAECFC42C">
    <w:name w:val="F7473B3ED1C7744DA01D73FCAECFC42C"/>
    <w:rsid w:val="008823F5"/>
  </w:style>
  <w:style w:type="paragraph" w:customStyle="1" w:styleId="4E0AB1A42D807046891AAA2FB72E75B4">
    <w:name w:val="4E0AB1A42D807046891AAA2FB72E75B4"/>
    <w:rsid w:val="008823F5"/>
  </w:style>
  <w:style w:type="paragraph" w:customStyle="1" w:styleId="590453CC91BA9B46A190182581E3A41F">
    <w:name w:val="590453CC91BA9B46A190182581E3A41F"/>
    <w:rsid w:val="00882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6529D-8961-E341-B46A-FDC26F02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22</TotalTime>
  <Pages>2</Pages>
  <Words>253</Words>
  <Characters>1444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 </vt:lpstr>
      <vt:lpstr>Header One</vt:lpstr>
      <vt:lpstr>    Header Two</vt:lpstr>
      <vt:lpstr>        Header Three</vt:lpstr>
    </vt:vector>
  </TitlesOfParts>
  <Company>Eco Northwest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Jeff Ferris</dc:creator>
  <cp:keywords/>
  <dc:description/>
  <cp:lastModifiedBy>Lizzie Gooding</cp:lastModifiedBy>
  <cp:revision>7</cp:revision>
  <cp:lastPrinted>2016-01-12T17:44:00Z</cp:lastPrinted>
  <dcterms:created xsi:type="dcterms:W3CDTF">2016-04-26T21:44:00Z</dcterms:created>
  <dcterms:modified xsi:type="dcterms:W3CDTF">2016-05-02T18:52:00Z</dcterms:modified>
</cp:coreProperties>
</file>